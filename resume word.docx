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57"/>
      </w:tblGrid>
      <w:tr w:rsidR="00692703" w:rsidRPr="00CF1A49" w:rsidTr="00180BF5">
        <w:trPr>
          <w:trHeight w:hRule="exact" w:val="1695"/>
        </w:trPr>
        <w:tc>
          <w:tcPr>
            <w:tcW w:w="11358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692703" w:rsidRPr="00053D3A" w:rsidRDefault="008E43AF" w:rsidP="00265A9D">
            <w:pPr>
              <w:pStyle w:val="Title"/>
              <w:jc w:val="left"/>
              <w:rPr>
                <w:sz w:val="52"/>
              </w:rPr>
            </w:pPr>
            <w:r w:rsidRPr="00053D3A">
              <w:rPr>
                <w:sz w:val="52"/>
              </w:rPr>
              <w:t>sunandan</w:t>
            </w:r>
          </w:p>
          <w:p w:rsidR="008E43AF" w:rsidRPr="00811711" w:rsidRDefault="0036392A" w:rsidP="005539AE">
            <w:pPr>
              <w:pStyle w:val="ContactInfo"/>
              <w:contextualSpacing w:val="0"/>
              <w:jc w:val="left"/>
              <w:rPr>
                <w:color w:val="384F65" w:themeColor="accent6" w:themeShade="BF"/>
              </w:rPr>
            </w:pPr>
            <w:sdt>
              <w:sdtPr>
                <w:rPr>
                  <w:b/>
                  <w:color w:val="1D824C" w:themeColor="accent1"/>
                </w:rPr>
                <w:alias w:val="Enter phone:"/>
                <w:tag w:val="Enter phone:"/>
                <w:id w:val="-1993482697"/>
                <w:placeholder>
                  <w:docPart w:val="93C3E173C2CE49A9A7B826154C8A953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Phone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8E43AF" w:rsidRPr="008E43AF">
              <w:rPr>
                <w:color w:val="1D824C" w:themeColor="accent1"/>
              </w:rPr>
              <w:t xml:space="preserve"> </w:t>
            </w:r>
            <w:r w:rsidR="008E43AF" w:rsidRPr="008E43AF">
              <w:t xml:space="preserve">+91 </w:t>
            </w:r>
            <w:r w:rsidR="008E43AF">
              <w:t xml:space="preserve">9882527667                                                   </w:t>
            </w:r>
            <w:r w:rsidR="00844C85">
              <w:t xml:space="preserve">                          </w:t>
            </w:r>
            <w:r w:rsidR="008E43AF">
              <w:t xml:space="preserve"> </w:t>
            </w:r>
            <w:sdt>
              <w:sdtPr>
                <w:rPr>
                  <w:b/>
                  <w:color w:val="1D824C" w:themeColor="accent1"/>
                </w:rPr>
                <w:alias w:val="Enter email:"/>
                <w:tag w:val="Enter email:"/>
                <w:id w:val="1154873695"/>
                <w:placeholder>
                  <w:docPart w:val="64D87C69CB9342619AE97DFCC482280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Email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8E43AF" w:rsidRPr="008E43AF">
              <w:rPr>
                <w:color w:val="1D824C" w:themeColor="accent1"/>
              </w:rPr>
              <w:t xml:space="preserve"> </w:t>
            </w:r>
            <w:hyperlink r:id="rId8" w:history="1">
              <w:r w:rsidR="008E43AF" w:rsidRPr="00811711">
                <w:rPr>
                  <w:rStyle w:val="Hyperlink"/>
                  <w:color w:val="384F65" w:themeColor="accent6" w:themeShade="BF"/>
                </w:rPr>
                <w:t>sunandanlalka@gmail.com</w:t>
              </w:r>
            </w:hyperlink>
            <w:r w:rsidR="00692703" w:rsidRPr="00811711">
              <w:rPr>
                <w:color w:val="384F65" w:themeColor="accent6" w:themeShade="BF"/>
              </w:rPr>
              <w:t xml:space="preserve"> </w:t>
            </w:r>
          </w:p>
          <w:p w:rsidR="00692703" w:rsidRPr="002936BB" w:rsidRDefault="0036392A" w:rsidP="00DA36D6">
            <w:pPr>
              <w:pStyle w:val="ContactInfoEmphasis"/>
              <w:contextualSpacing w:val="0"/>
              <w:jc w:val="left"/>
              <w:rPr>
                <w:b w:val="0"/>
                <w:color w:val="384F65" w:themeColor="accent6" w:themeShade="BF"/>
                <w:u w:val="single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48124D8669A94DFF9C8CD2462896940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8E43AF">
              <w:t xml:space="preserve">: </w:t>
            </w:r>
            <w:hyperlink r:id="rId9" w:history="1">
              <w:r w:rsidR="008E43AF" w:rsidRPr="00811711">
                <w:rPr>
                  <w:rStyle w:val="Hyperlink"/>
                  <w:b w:val="0"/>
                  <w:color w:val="384F65" w:themeColor="accent6" w:themeShade="BF"/>
                </w:rPr>
                <w:t>https://www.linkedin.com/in/sunandan2387</w:t>
              </w:r>
            </w:hyperlink>
            <w:r w:rsidR="008E43AF">
              <w:t xml:space="preserve">   </w:t>
            </w:r>
            <w:r w:rsidR="00DA36D6">
              <w:t xml:space="preserve">       </w:t>
            </w:r>
            <w:r w:rsidR="00811711">
              <w:t>Github</w:t>
            </w:r>
            <w:r w:rsidR="002936BB">
              <w:t xml:space="preserve">: </w:t>
            </w:r>
            <w:r w:rsidR="00811711">
              <w:rPr>
                <w:b w:val="0"/>
                <w:color w:val="384F65" w:themeColor="accent6" w:themeShade="BF"/>
                <w:u w:val="single"/>
              </w:rPr>
              <w:t>https://github.com/sunandan2387</w:t>
            </w:r>
          </w:p>
          <w:p w:rsidR="00A74062" w:rsidRDefault="00F219E8" w:rsidP="00DA36D6">
            <w:pPr>
              <w:pStyle w:val="ContactInfoEmphasis"/>
              <w:contextualSpacing w:val="0"/>
              <w:jc w:val="left"/>
            </w:pPr>
            <w:r w:rsidRPr="00F219E8">
              <w:t>Portfolio and project</w:t>
            </w:r>
            <w:r>
              <w:t xml:space="preserve">s: </w:t>
            </w:r>
            <w:r w:rsidR="00811711" w:rsidRPr="00811711">
              <w:rPr>
                <w:b w:val="0"/>
                <w:color w:val="384F65" w:themeColor="accent6" w:themeShade="BF"/>
                <w:u w:val="single"/>
              </w:rPr>
              <w:t>https://sunandan.netlify.app</w:t>
            </w:r>
          </w:p>
          <w:p w:rsidR="00180BF5" w:rsidRPr="00DA36D6" w:rsidRDefault="00180BF5" w:rsidP="00DA36D6">
            <w:pPr>
              <w:pStyle w:val="ContactInfoEmphasis"/>
              <w:contextualSpacing w:val="0"/>
              <w:jc w:val="left"/>
            </w:pPr>
          </w:p>
        </w:tc>
      </w:tr>
    </w:tbl>
    <w:p w:rsidR="000841DC" w:rsidRDefault="000841DC" w:rsidP="000841DC">
      <w:pPr>
        <w:pStyle w:val="Heading3"/>
        <w:ind w:left="-454"/>
      </w:pPr>
    </w:p>
    <w:p w:rsidR="000841DC" w:rsidRPr="00F219E8" w:rsidRDefault="000841DC" w:rsidP="000841DC">
      <w:pPr>
        <w:pStyle w:val="Heading3"/>
        <w:ind w:left="-454"/>
        <w:rPr>
          <w:sz w:val="24"/>
        </w:rPr>
      </w:pPr>
      <w:r>
        <w:t xml:space="preserve">         </w:t>
      </w:r>
      <w:sdt>
        <w:sdtPr>
          <w:alias w:val="Experience:"/>
          <w:tag w:val="Experience:"/>
          <w:id w:val="-1983300934"/>
          <w:placeholder>
            <w:docPart w:val="DBBB17078708442785346F74E1D79082"/>
          </w:placeholder>
          <w:temporary/>
          <w:showingPlcHdr/>
          <w15:appearance w15:val="hidden"/>
        </w:sdtPr>
        <w:sdtEndPr/>
        <w:sdtContent>
          <w:r w:rsidR="004E01EB" w:rsidRPr="000841DC">
            <w:rPr>
              <w:color w:val="404040" w:themeColor="text1" w:themeTint="BF"/>
              <w:sz w:val="28"/>
            </w:rPr>
            <w:t>Experience</w:t>
          </w:r>
        </w:sdtContent>
      </w:sdt>
      <w:r>
        <w:br/>
      </w:r>
      <w:r>
        <w:rPr>
          <w:sz w:val="24"/>
        </w:rPr>
        <w:t xml:space="preserve">        </w:t>
      </w:r>
      <w:r w:rsidRPr="000841DC">
        <w:t>3/2022 – 9/2022</w:t>
      </w:r>
    </w:p>
    <w:p w:rsidR="000841DC" w:rsidRDefault="000841DC" w:rsidP="000841DC">
      <w:pPr>
        <w:pStyle w:val="Heading2"/>
        <w:ind w:left="-454"/>
        <w:rPr>
          <w:rStyle w:val="SubtleReference"/>
          <w:sz w:val="24"/>
        </w:rPr>
      </w:pPr>
      <w:r>
        <w:rPr>
          <w:sz w:val="24"/>
        </w:rPr>
        <w:t xml:space="preserve">        </w:t>
      </w:r>
      <w:r w:rsidRPr="000841DC">
        <w:rPr>
          <w:sz w:val="22"/>
        </w:rPr>
        <w:t xml:space="preserve">FRONT-END WEB intern, </w:t>
      </w:r>
      <w:r w:rsidRPr="000841DC">
        <w:rPr>
          <w:rStyle w:val="SubtleReference"/>
          <w:sz w:val="22"/>
        </w:rPr>
        <w:t>techasoft</w:t>
      </w:r>
    </w:p>
    <w:p w:rsidR="000841DC" w:rsidRDefault="000841DC" w:rsidP="000841DC">
      <w:pPr>
        <w:pStyle w:val="ListParagraph"/>
        <w:numPr>
          <w:ilvl w:val="0"/>
          <w:numId w:val="15"/>
        </w:numPr>
      </w:pPr>
      <w:r>
        <w:t>Optimized UI of live projects that led to 15% SEO improvement.</w:t>
      </w:r>
    </w:p>
    <w:p w:rsidR="000841DC" w:rsidRDefault="000841DC" w:rsidP="000841DC">
      <w:pPr>
        <w:pStyle w:val="ListParagraph"/>
        <w:numPr>
          <w:ilvl w:val="0"/>
          <w:numId w:val="15"/>
        </w:numPr>
      </w:pPr>
      <w:r>
        <w:t>Developed resume analyzer that can find keywords with 0.83 probability.</w:t>
      </w:r>
    </w:p>
    <w:p w:rsidR="008C0673" w:rsidRPr="008C0673" w:rsidRDefault="000841DC" w:rsidP="008C0673">
      <w:pPr>
        <w:pStyle w:val="ListParagraph"/>
        <w:numPr>
          <w:ilvl w:val="0"/>
          <w:numId w:val="15"/>
        </w:numPr>
      </w:pPr>
      <w:r w:rsidRPr="000E54EF">
        <w:t>Re-engineered the company website resulting in 2.25 seconds faster loading.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>
        <w:t>Optimized UI of live projects that led to 15% SEO improvement.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>
        <w:t>Developed resume analyzer that can find keywords with 0.83 probability.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 w:rsidRPr="000E54EF">
        <w:t>Re-engineered the company website resulting in 2.25 seconds faster loading.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>
        <w:t>Optimized UI of live projects that led to 15% SEO improvement.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>
        <w:t>Developed resume analyzer that can find keywords with 0.83 probability.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 w:rsidRPr="000E54EF">
        <w:t>Re-engineered the company website resulting in 2.25 seconds faster loading.</w:t>
      </w:r>
    </w:p>
    <w:p w:rsidR="008C0673" w:rsidRPr="008C0673" w:rsidRDefault="008C0673" w:rsidP="008C0673">
      <w:pPr>
        <w:pStyle w:val="ListParagraph"/>
        <w:ind w:left="360"/>
      </w:pPr>
    </w:p>
    <w:p w:rsidR="008C0673" w:rsidRDefault="008C0673" w:rsidP="008C0673">
      <w:pPr>
        <w:rPr>
          <w:rFonts w:cstheme="minorHAnsi"/>
          <w:b/>
          <w:color w:val="404040" w:themeColor="text1" w:themeTint="BF"/>
          <w:sz w:val="28"/>
        </w:rPr>
      </w:pPr>
      <w:r>
        <w:rPr>
          <w:rFonts w:cstheme="minorHAnsi"/>
          <w:b/>
          <w:color w:val="404040" w:themeColor="text1" w:themeTint="BF"/>
          <w:sz w:val="28"/>
        </w:rPr>
        <w:t>PROJECTS</w:t>
      </w:r>
    </w:p>
    <w:p w:rsidR="008C0673" w:rsidRDefault="008C0673" w:rsidP="008C0673">
      <w:pPr>
        <w:pStyle w:val="ListParagraph"/>
        <w:numPr>
          <w:ilvl w:val="0"/>
          <w:numId w:val="21"/>
        </w:numPr>
      </w:pPr>
      <w:r>
        <w:t>Optimized UI of live projects that led to 15% SEO improvement.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>
        <w:t>Developed resume analyzer that can find keywords with 0.83 probability.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 w:rsidRPr="000E54EF">
        <w:t>Re-engineered the company website resulting in 2.25 seconds faster loading.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>
        <w:t>Optimized UI of live projects that led to 15% SEO improvement.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>
        <w:t>Developed resume analyzer that can find keywords with 0.83 probability.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 w:rsidRPr="000E54EF">
        <w:t>Re-engineered the company website resulting in 2.25 seconds faster loading.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>
        <w:t>Optimized UI of live projects that led to 15% SEO improvement.</w:t>
      </w:r>
    </w:p>
    <w:p w:rsidR="008C0673" w:rsidRDefault="008C0673" w:rsidP="008C0673">
      <w:pPr>
        <w:pStyle w:val="ListParagraph"/>
        <w:numPr>
          <w:ilvl w:val="0"/>
          <w:numId w:val="15"/>
        </w:numPr>
      </w:pPr>
      <w:r>
        <w:t>Developed resume analyzer that can find keywords with 0.83 probability.</w:t>
      </w:r>
    </w:p>
    <w:p w:rsidR="008C0673" w:rsidRPr="008C0673" w:rsidRDefault="008C0673" w:rsidP="008C0673">
      <w:pPr>
        <w:pStyle w:val="ListParagraph"/>
        <w:numPr>
          <w:ilvl w:val="0"/>
          <w:numId w:val="15"/>
        </w:numPr>
      </w:pPr>
      <w:r w:rsidRPr="000E54EF">
        <w:t>Re-engineered the company website resulting in 2.25 seconds faster loading.</w:t>
      </w:r>
    </w:p>
    <w:p w:rsidR="008C0673" w:rsidRPr="008C0673" w:rsidRDefault="008C0673" w:rsidP="008C0673">
      <w:pPr>
        <w:pStyle w:val="ListParagraph"/>
        <w:ind w:left="360"/>
      </w:pPr>
    </w:p>
    <w:p w:rsidR="000841DC" w:rsidRPr="000841DC" w:rsidRDefault="00117C09" w:rsidP="000841DC">
      <w:pPr>
        <w:spacing w:before="120" w:after="240"/>
        <w:rPr>
          <w:rFonts w:cstheme="minorHAnsi"/>
          <w:b/>
          <w:color w:val="404040" w:themeColor="text1" w:themeTint="BF"/>
          <w:sz w:val="28"/>
        </w:rPr>
      </w:pPr>
      <w:r w:rsidRPr="008C0673">
        <w:rPr>
          <w:rFonts w:cstheme="minorHAnsi"/>
          <w:b/>
          <w:color w:val="404040" w:themeColor="text1" w:themeTint="BF"/>
          <w:sz w:val="28"/>
          <w:szCs w:val="26"/>
        </w:rPr>
        <w:t>EDUCATION</w:t>
      </w:r>
      <w:r w:rsidR="000841DC">
        <w:rPr>
          <w:rFonts w:cstheme="minorHAnsi"/>
          <w:b/>
          <w:color w:val="404040" w:themeColor="text1" w:themeTint="BF"/>
          <w:sz w:val="28"/>
        </w:rPr>
        <w:br/>
      </w:r>
      <w:r w:rsidR="008C0673" w:rsidRPr="008C0673">
        <w:rPr>
          <w:rFonts w:cstheme="minorHAnsi"/>
          <w:b/>
          <w:sz w:val="20"/>
        </w:rPr>
        <w:t xml:space="preserve">  </w:t>
      </w:r>
      <w:r w:rsidR="000841DC" w:rsidRPr="008C0673">
        <w:rPr>
          <w:rFonts w:cstheme="minorHAnsi"/>
          <w:b/>
        </w:rPr>
        <w:t>8/2018 – 9/2022</w:t>
      </w:r>
      <w:r w:rsidR="000841DC" w:rsidRPr="008C0673">
        <w:rPr>
          <w:rFonts w:cstheme="minorHAnsi"/>
          <w:b/>
          <w:sz w:val="20"/>
        </w:rPr>
        <w:br/>
      </w:r>
      <w:r w:rsidR="008C0673" w:rsidRPr="008C0673">
        <w:rPr>
          <w:rFonts w:cstheme="minorHAnsi"/>
          <w:b/>
          <w:color w:val="1D824C" w:themeColor="accent1"/>
          <w:sz w:val="20"/>
        </w:rPr>
        <w:t xml:space="preserve">  </w:t>
      </w:r>
      <w:r w:rsidR="000841DC" w:rsidRPr="008C0673">
        <w:rPr>
          <w:rFonts w:cstheme="minorHAnsi"/>
          <w:b/>
          <w:color w:val="1D824C" w:themeColor="accent1"/>
        </w:rPr>
        <w:t>BACHELOR OF TECHNOLOGY</w:t>
      </w:r>
      <w:r w:rsidR="000841DC" w:rsidRPr="008C0673">
        <w:rPr>
          <w:rFonts w:cstheme="minorHAnsi"/>
          <w:b/>
          <w:sz w:val="20"/>
        </w:rPr>
        <w:br/>
      </w:r>
      <w:r w:rsidR="008C0673" w:rsidRPr="008C0673">
        <w:rPr>
          <w:rFonts w:cstheme="minorHAnsi"/>
          <w:b/>
          <w:sz w:val="20"/>
        </w:rPr>
        <w:t xml:space="preserve">  </w:t>
      </w:r>
      <w:r w:rsidR="000841DC" w:rsidRPr="008C0673">
        <w:rPr>
          <w:rFonts w:cstheme="minorHAnsi"/>
          <w:b/>
        </w:rPr>
        <w:t>Electronics and Communication Engineering</w:t>
      </w:r>
      <w:r w:rsidR="000841DC" w:rsidRPr="008C0673">
        <w:rPr>
          <w:rFonts w:cstheme="minorHAnsi"/>
          <w:b/>
          <w:sz w:val="20"/>
        </w:rPr>
        <w:br/>
      </w:r>
      <w:r w:rsidR="008C0673" w:rsidRPr="008C0673">
        <w:rPr>
          <w:rFonts w:cstheme="minorHAnsi"/>
        </w:rPr>
        <w:t xml:space="preserve">  </w:t>
      </w:r>
      <w:r w:rsidR="000841DC" w:rsidRPr="008C0673">
        <w:rPr>
          <w:rFonts w:cstheme="minorHAnsi"/>
        </w:rPr>
        <w:t>Himachal Pradesh Technical University</w:t>
      </w:r>
    </w:p>
    <w:p w:rsidR="008C0673" w:rsidRPr="008C0673" w:rsidRDefault="00117C09" w:rsidP="008C0673">
      <w:pPr>
        <w:rPr>
          <w:b/>
          <w:color w:val="1D824C" w:themeColor="accent1"/>
        </w:rPr>
      </w:pPr>
      <w:r w:rsidRPr="008C0673">
        <w:rPr>
          <w:rFonts w:cstheme="minorHAnsi"/>
          <w:b/>
          <w:color w:val="404040" w:themeColor="text1" w:themeTint="BF"/>
          <w:sz w:val="28"/>
          <w:szCs w:val="26"/>
        </w:rPr>
        <w:t>TECHNICAL SKILLS</w:t>
      </w:r>
      <w:r w:rsidR="008C0673">
        <w:rPr>
          <w:rFonts w:cstheme="minorHAnsi"/>
          <w:color w:val="404040" w:themeColor="text1" w:themeTint="BF"/>
        </w:rPr>
        <w:br/>
      </w:r>
      <w:r w:rsidR="008C0673" w:rsidRPr="008C0673">
        <w:rPr>
          <w:b/>
          <w:color w:val="1D824C" w:themeColor="accent1"/>
        </w:rPr>
        <w:t xml:space="preserve">  Frameworks and Libraries:</w:t>
      </w:r>
      <w:r w:rsidR="008C0673" w:rsidRPr="008C0673">
        <w:rPr>
          <w:color w:val="1D824C" w:themeColor="accent1"/>
        </w:rPr>
        <w:t xml:space="preserve"> </w:t>
      </w:r>
      <w:r w:rsidR="008C0673" w:rsidRPr="008C0673">
        <w:t>React.js, React native, Node.js, Express.js, Redux.</w:t>
      </w:r>
    </w:p>
    <w:p w:rsidR="008C0673" w:rsidRPr="008C0673" w:rsidRDefault="008C0673" w:rsidP="008C0673">
      <w:r w:rsidRPr="008C0673">
        <w:rPr>
          <w:b/>
          <w:color w:val="1D824C" w:themeColor="accent1"/>
        </w:rPr>
        <w:t xml:space="preserve">  Languages: </w:t>
      </w:r>
      <w:r w:rsidRPr="008C0673">
        <w:t>JavaScript, Cpp, HTML, CSS.</w:t>
      </w:r>
    </w:p>
    <w:p w:rsidR="0029692B" w:rsidRPr="008C0673" w:rsidRDefault="008C0673" w:rsidP="008C0673">
      <w:pPr>
        <w:rPr>
          <w:rFonts w:cstheme="minorHAnsi"/>
        </w:rPr>
      </w:pPr>
      <w:r w:rsidRPr="008C0673">
        <w:rPr>
          <w:b/>
          <w:color w:val="1D824C" w:themeColor="accent1"/>
        </w:rPr>
        <w:t xml:space="preserve">  Tools:</w:t>
      </w:r>
      <w:r w:rsidRPr="008C0673">
        <w:rPr>
          <w:color w:val="1D824C" w:themeColor="accent1"/>
        </w:rPr>
        <w:t xml:space="preserve">  </w:t>
      </w:r>
      <w:r w:rsidRPr="008C0673">
        <w:rPr>
          <w:rFonts w:cstheme="minorHAnsi"/>
        </w:rPr>
        <w:t>Bootstrap, Figma, Git, Hosting</w:t>
      </w:r>
      <w:r w:rsidRPr="008C0673">
        <w:rPr>
          <w:rFonts w:cstheme="minorHAnsi"/>
        </w:rPr>
        <w:t>.</w:t>
      </w:r>
    </w:p>
    <w:p w:rsidR="008C0673" w:rsidRPr="008C0673" w:rsidRDefault="008C0673" w:rsidP="008C0673">
      <w:pPr>
        <w:rPr>
          <w:rFonts w:cstheme="minorHAnsi"/>
        </w:rPr>
      </w:pPr>
      <w:r w:rsidRPr="008C0673">
        <w:rPr>
          <w:b/>
          <w:color w:val="1D824C" w:themeColor="accent1"/>
        </w:rPr>
        <w:t xml:space="preserve">  </w:t>
      </w:r>
      <w:r w:rsidRPr="008C0673">
        <w:rPr>
          <w:b/>
          <w:color w:val="1D824C" w:themeColor="accent1"/>
        </w:rPr>
        <w:t>Database:</w:t>
      </w:r>
      <w:r w:rsidRPr="008C0673">
        <w:rPr>
          <w:color w:val="1D824C" w:themeColor="accent1"/>
        </w:rPr>
        <w:t xml:space="preserve"> </w:t>
      </w:r>
      <w:r w:rsidRPr="008C0673">
        <w:rPr>
          <w:rFonts w:cstheme="minorHAnsi"/>
        </w:rPr>
        <w:t>Firebase, MongoDB</w:t>
      </w:r>
      <w:r w:rsidRPr="008C0673">
        <w:rPr>
          <w:rFonts w:cstheme="minorHAnsi"/>
        </w:rPr>
        <w:t>.</w:t>
      </w:r>
      <w:bookmarkStart w:id="0" w:name="_GoBack"/>
      <w:bookmarkEnd w:id="0"/>
    </w:p>
    <w:p w:rsidR="00F67B53" w:rsidRPr="00F67B53" w:rsidRDefault="00F67B53" w:rsidP="006E1507">
      <w:pPr>
        <w:rPr>
          <w:b/>
          <w:color w:val="262626" w:themeColor="text1" w:themeTint="D9"/>
          <w:sz w:val="28"/>
        </w:rPr>
      </w:pPr>
    </w:p>
    <w:sectPr w:rsidR="00F67B53" w:rsidRPr="00F67B53" w:rsidSect="00180BF5">
      <w:footerReference w:type="default" r:id="rId10"/>
      <w:pgSz w:w="12240" w:h="15840" w:code="1"/>
      <w:pgMar w:top="567" w:right="567" w:bottom="193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92A" w:rsidRDefault="0036392A" w:rsidP="0068194B">
      <w:r>
        <w:separator/>
      </w:r>
    </w:p>
    <w:p w:rsidR="0036392A" w:rsidRDefault="0036392A"/>
    <w:p w:rsidR="0036392A" w:rsidRDefault="0036392A"/>
  </w:endnote>
  <w:endnote w:type="continuationSeparator" w:id="0">
    <w:p w:rsidR="0036392A" w:rsidRDefault="0036392A" w:rsidP="0068194B">
      <w:r>
        <w:continuationSeparator/>
      </w:r>
    </w:p>
    <w:p w:rsidR="0036392A" w:rsidRDefault="0036392A"/>
    <w:p w:rsidR="0036392A" w:rsidRDefault="00363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B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92A" w:rsidRDefault="0036392A" w:rsidP="0068194B">
      <w:r>
        <w:separator/>
      </w:r>
    </w:p>
    <w:p w:rsidR="0036392A" w:rsidRDefault="0036392A"/>
    <w:p w:rsidR="0036392A" w:rsidRDefault="0036392A"/>
  </w:footnote>
  <w:footnote w:type="continuationSeparator" w:id="0">
    <w:p w:rsidR="0036392A" w:rsidRDefault="0036392A" w:rsidP="0068194B">
      <w:r>
        <w:continuationSeparator/>
      </w:r>
    </w:p>
    <w:p w:rsidR="0036392A" w:rsidRDefault="0036392A"/>
    <w:p w:rsidR="0036392A" w:rsidRDefault="003639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A006DD"/>
    <w:multiLevelType w:val="hybridMultilevel"/>
    <w:tmpl w:val="97CC1BD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 w15:restartNumberingAfterBreak="0">
    <w:nsid w:val="188B3DCE"/>
    <w:multiLevelType w:val="hybridMultilevel"/>
    <w:tmpl w:val="A6EEA7D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7A74A8"/>
    <w:multiLevelType w:val="hybridMultilevel"/>
    <w:tmpl w:val="4170BF8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90EC2"/>
    <w:multiLevelType w:val="hybridMultilevel"/>
    <w:tmpl w:val="C53281CA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1AF2B3E"/>
    <w:multiLevelType w:val="hybridMultilevel"/>
    <w:tmpl w:val="3AC4BF8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77037BA"/>
    <w:multiLevelType w:val="hybridMultilevel"/>
    <w:tmpl w:val="5908089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572AE"/>
    <w:multiLevelType w:val="hybridMultilevel"/>
    <w:tmpl w:val="FF608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73611235"/>
    <w:multiLevelType w:val="hybridMultilevel"/>
    <w:tmpl w:val="75B050C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9"/>
  </w:num>
  <w:num w:numId="17">
    <w:abstractNumId w:val="11"/>
  </w:num>
  <w:num w:numId="18">
    <w:abstractNumId w:val="16"/>
  </w:num>
  <w:num w:numId="19">
    <w:abstractNumId w:val="20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F"/>
    <w:rsid w:val="000001EF"/>
    <w:rsid w:val="00007322"/>
    <w:rsid w:val="00007728"/>
    <w:rsid w:val="000125FB"/>
    <w:rsid w:val="00024584"/>
    <w:rsid w:val="00024730"/>
    <w:rsid w:val="00053D3A"/>
    <w:rsid w:val="00055E95"/>
    <w:rsid w:val="0007021F"/>
    <w:rsid w:val="000732A2"/>
    <w:rsid w:val="000841DC"/>
    <w:rsid w:val="000B2BA5"/>
    <w:rsid w:val="000E54EF"/>
    <w:rsid w:val="000F2F8C"/>
    <w:rsid w:val="0010006E"/>
    <w:rsid w:val="001045A8"/>
    <w:rsid w:val="00114A91"/>
    <w:rsid w:val="00117C09"/>
    <w:rsid w:val="001427E1"/>
    <w:rsid w:val="00163668"/>
    <w:rsid w:val="00171566"/>
    <w:rsid w:val="00174676"/>
    <w:rsid w:val="001755A8"/>
    <w:rsid w:val="00180BF5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54CC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A9D"/>
    <w:rsid w:val="00275EAE"/>
    <w:rsid w:val="002936BB"/>
    <w:rsid w:val="00294998"/>
    <w:rsid w:val="0029692B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57C8"/>
    <w:rsid w:val="003605E7"/>
    <w:rsid w:val="0036392A"/>
    <w:rsid w:val="00366398"/>
    <w:rsid w:val="003A0632"/>
    <w:rsid w:val="003A30E5"/>
    <w:rsid w:val="003A6ADF"/>
    <w:rsid w:val="003B5928"/>
    <w:rsid w:val="003D380F"/>
    <w:rsid w:val="003E160D"/>
    <w:rsid w:val="003E1F79"/>
    <w:rsid w:val="003F1D5F"/>
    <w:rsid w:val="00405128"/>
    <w:rsid w:val="00406CFF"/>
    <w:rsid w:val="004075E3"/>
    <w:rsid w:val="00416B25"/>
    <w:rsid w:val="00420592"/>
    <w:rsid w:val="004319E0"/>
    <w:rsid w:val="00437E8C"/>
    <w:rsid w:val="00440225"/>
    <w:rsid w:val="0047251C"/>
    <w:rsid w:val="004726BC"/>
    <w:rsid w:val="00474105"/>
    <w:rsid w:val="00480E6E"/>
    <w:rsid w:val="00486277"/>
    <w:rsid w:val="00494CF6"/>
    <w:rsid w:val="00495F8D"/>
    <w:rsid w:val="00496F90"/>
    <w:rsid w:val="004A1FAE"/>
    <w:rsid w:val="004A32FF"/>
    <w:rsid w:val="004B06EB"/>
    <w:rsid w:val="004B6AD0"/>
    <w:rsid w:val="004C2D5D"/>
    <w:rsid w:val="004C33E1"/>
    <w:rsid w:val="004E01EB"/>
    <w:rsid w:val="004E2794"/>
    <w:rsid w:val="005008F0"/>
    <w:rsid w:val="00510392"/>
    <w:rsid w:val="00513E2A"/>
    <w:rsid w:val="005539AE"/>
    <w:rsid w:val="00562C02"/>
    <w:rsid w:val="00566A35"/>
    <w:rsid w:val="0056701E"/>
    <w:rsid w:val="005740D7"/>
    <w:rsid w:val="00597B6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4346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742F"/>
    <w:rsid w:val="007E025E"/>
    <w:rsid w:val="007E6A61"/>
    <w:rsid w:val="00801140"/>
    <w:rsid w:val="00803404"/>
    <w:rsid w:val="00811711"/>
    <w:rsid w:val="00834955"/>
    <w:rsid w:val="00836014"/>
    <w:rsid w:val="00844C85"/>
    <w:rsid w:val="00855B59"/>
    <w:rsid w:val="00860461"/>
    <w:rsid w:val="0086487C"/>
    <w:rsid w:val="00870B20"/>
    <w:rsid w:val="008829F8"/>
    <w:rsid w:val="00885897"/>
    <w:rsid w:val="008A6538"/>
    <w:rsid w:val="008B1988"/>
    <w:rsid w:val="008C0673"/>
    <w:rsid w:val="008C7056"/>
    <w:rsid w:val="008E43A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5C75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062"/>
    <w:rsid w:val="00A755E8"/>
    <w:rsid w:val="00A93A5D"/>
    <w:rsid w:val="00AA14E8"/>
    <w:rsid w:val="00AB32F8"/>
    <w:rsid w:val="00AB610B"/>
    <w:rsid w:val="00AD360E"/>
    <w:rsid w:val="00AD40FB"/>
    <w:rsid w:val="00AD782D"/>
    <w:rsid w:val="00AE7650"/>
    <w:rsid w:val="00B10EBE"/>
    <w:rsid w:val="00B225C7"/>
    <w:rsid w:val="00B236F1"/>
    <w:rsid w:val="00B50F99"/>
    <w:rsid w:val="00B51D1B"/>
    <w:rsid w:val="00B540F4"/>
    <w:rsid w:val="00B579D6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2B0B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030"/>
    <w:rsid w:val="00CF10A1"/>
    <w:rsid w:val="00CF1A49"/>
    <w:rsid w:val="00D0630C"/>
    <w:rsid w:val="00D243A9"/>
    <w:rsid w:val="00D305E5"/>
    <w:rsid w:val="00D37CD3"/>
    <w:rsid w:val="00D450DC"/>
    <w:rsid w:val="00D54A6F"/>
    <w:rsid w:val="00D66A52"/>
    <w:rsid w:val="00D66EFA"/>
    <w:rsid w:val="00D72A2D"/>
    <w:rsid w:val="00D9521A"/>
    <w:rsid w:val="00DA36D6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6F86"/>
    <w:rsid w:val="00EF17E8"/>
    <w:rsid w:val="00EF51D9"/>
    <w:rsid w:val="00EF6BA3"/>
    <w:rsid w:val="00F130DD"/>
    <w:rsid w:val="00F219E8"/>
    <w:rsid w:val="00F24884"/>
    <w:rsid w:val="00F427D2"/>
    <w:rsid w:val="00F476C4"/>
    <w:rsid w:val="00F529E1"/>
    <w:rsid w:val="00F61DF9"/>
    <w:rsid w:val="00F67B53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1E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CF06"/>
  <w15:chartTrackingRefBased/>
  <w15:docId w15:val="{564B3534-67AC-4A69-872F-A5ED6D33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andanlalk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nandan238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C3E173C2CE49A9A7B826154C8A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5D277-FE37-49D8-A1DF-B889BA9904D6}"/>
      </w:docPartPr>
      <w:docPartBody>
        <w:p w:rsidR="00930003" w:rsidRDefault="00304CDF">
          <w:pPr>
            <w:pStyle w:val="93C3E173C2CE49A9A7B826154C8A953E"/>
          </w:pPr>
          <w:r w:rsidRPr="00CF1A49">
            <w:t>Phone</w:t>
          </w:r>
        </w:p>
      </w:docPartBody>
    </w:docPart>
    <w:docPart>
      <w:docPartPr>
        <w:name w:val="64D87C69CB9342619AE97DFCC482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8695-DE87-427E-8F2E-A6F45FD393E6}"/>
      </w:docPartPr>
      <w:docPartBody>
        <w:p w:rsidR="00930003" w:rsidRDefault="00304CDF">
          <w:pPr>
            <w:pStyle w:val="64D87C69CB9342619AE97DFCC4822805"/>
          </w:pPr>
          <w:r w:rsidRPr="00CF1A49">
            <w:t>Email</w:t>
          </w:r>
        </w:p>
      </w:docPartBody>
    </w:docPart>
    <w:docPart>
      <w:docPartPr>
        <w:name w:val="48124D8669A94DFF9C8CD2462896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EA6D-E5F9-47F7-886D-6A4D082A28A3}"/>
      </w:docPartPr>
      <w:docPartBody>
        <w:p w:rsidR="00930003" w:rsidRDefault="00304CDF">
          <w:pPr>
            <w:pStyle w:val="48124D8669A94DFF9C8CD24628969409"/>
          </w:pPr>
          <w:r w:rsidRPr="00CF1A49">
            <w:t>LinkedIn Profile</w:t>
          </w:r>
        </w:p>
      </w:docPartBody>
    </w:docPart>
    <w:docPart>
      <w:docPartPr>
        <w:name w:val="DBBB17078708442785346F74E1D79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BB596-A39E-473E-9A66-440630F50885}"/>
      </w:docPartPr>
      <w:docPartBody>
        <w:p w:rsidR="00930003" w:rsidRDefault="00304CDF">
          <w:pPr>
            <w:pStyle w:val="DBBB17078708442785346F74E1D79082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8E"/>
    <w:rsid w:val="000130C3"/>
    <w:rsid w:val="000836A4"/>
    <w:rsid w:val="002F628E"/>
    <w:rsid w:val="00304CDF"/>
    <w:rsid w:val="00930003"/>
    <w:rsid w:val="009800E7"/>
    <w:rsid w:val="00B228A8"/>
    <w:rsid w:val="00C668A1"/>
    <w:rsid w:val="00D4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1B16C88AA4A619DC7C5559E9CC26C">
    <w:name w:val="1541B16C88AA4A619DC7C5559E9CC26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6751E4ABC3E4C9FAF0A0FD6DAE2A381">
    <w:name w:val="C6751E4ABC3E4C9FAF0A0FD6DAE2A381"/>
  </w:style>
  <w:style w:type="paragraph" w:customStyle="1" w:styleId="2640C2EEF5E04B12B96959242811245B">
    <w:name w:val="2640C2EEF5E04B12B96959242811245B"/>
  </w:style>
  <w:style w:type="paragraph" w:customStyle="1" w:styleId="7AF3D8FAC750436CA48DD95C0C5412E4">
    <w:name w:val="7AF3D8FAC750436CA48DD95C0C5412E4"/>
  </w:style>
  <w:style w:type="paragraph" w:customStyle="1" w:styleId="93C3E173C2CE49A9A7B826154C8A953E">
    <w:name w:val="93C3E173C2CE49A9A7B826154C8A953E"/>
  </w:style>
  <w:style w:type="paragraph" w:customStyle="1" w:styleId="64D87C69CB9342619AE97DFCC4822805">
    <w:name w:val="64D87C69CB9342619AE97DFCC4822805"/>
  </w:style>
  <w:style w:type="paragraph" w:customStyle="1" w:styleId="6865644ACFDB4C3396E1FD0E65AE9FB5">
    <w:name w:val="6865644ACFDB4C3396E1FD0E65AE9FB5"/>
  </w:style>
  <w:style w:type="paragraph" w:customStyle="1" w:styleId="48124D8669A94DFF9C8CD24628969409">
    <w:name w:val="48124D8669A94DFF9C8CD24628969409"/>
  </w:style>
  <w:style w:type="paragraph" w:customStyle="1" w:styleId="374DA6B45FE74E00B23FFB3917965052">
    <w:name w:val="374DA6B45FE74E00B23FFB3917965052"/>
  </w:style>
  <w:style w:type="paragraph" w:customStyle="1" w:styleId="8F5720A4B0E84976B79811AD3B7C945E">
    <w:name w:val="8F5720A4B0E84976B79811AD3B7C945E"/>
  </w:style>
  <w:style w:type="paragraph" w:customStyle="1" w:styleId="63E159C7ADBE483DB7D0F4B836632CA0">
    <w:name w:val="63E159C7ADBE483DB7D0F4B836632CA0"/>
  </w:style>
  <w:style w:type="paragraph" w:customStyle="1" w:styleId="DBBB17078708442785346F74E1D79082">
    <w:name w:val="DBBB17078708442785346F74E1D79082"/>
  </w:style>
  <w:style w:type="paragraph" w:customStyle="1" w:styleId="E5BD4003CB824BDBA18255D5E066C619">
    <w:name w:val="E5BD4003CB824BDBA18255D5E066C619"/>
  </w:style>
  <w:style w:type="paragraph" w:customStyle="1" w:styleId="1FA0DDFAE69F4E5A8793FCF5EA66E761">
    <w:name w:val="1FA0DDFAE69F4E5A8793FCF5EA66E761"/>
  </w:style>
  <w:style w:type="paragraph" w:customStyle="1" w:styleId="B82AA2902C4C4055A929FB663C2F9F30">
    <w:name w:val="B82AA2902C4C4055A929FB663C2F9F3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7FD4079F010489FBADEE3B2597A81F6">
    <w:name w:val="07FD4079F010489FBADEE3B2597A81F6"/>
  </w:style>
  <w:style w:type="paragraph" w:customStyle="1" w:styleId="FEEAC2EC2EC241C9BB976D172F8DF04F">
    <w:name w:val="FEEAC2EC2EC241C9BB976D172F8DF04F"/>
  </w:style>
  <w:style w:type="paragraph" w:customStyle="1" w:styleId="9FF8D008C21E4B4C993771A60CDFCE34">
    <w:name w:val="9FF8D008C21E4B4C993771A60CDFCE34"/>
  </w:style>
  <w:style w:type="paragraph" w:customStyle="1" w:styleId="C7C9B2CADC4D4E06A7BD06E6863F0F1E">
    <w:name w:val="C7C9B2CADC4D4E06A7BD06E6863F0F1E"/>
  </w:style>
  <w:style w:type="paragraph" w:customStyle="1" w:styleId="66A39BEACCFA46499C31B56FF8DB7D1C">
    <w:name w:val="66A39BEACCFA46499C31B56FF8DB7D1C"/>
  </w:style>
  <w:style w:type="paragraph" w:customStyle="1" w:styleId="B0C724E756D64F139C7074C6C9FAEC8D">
    <w:name w:val="B0C724E756D64F139C7074C6C9FAEC8D"/>
  </w:style>
  <w:style w:type="paragraph" w:customStyle="1" w:styleId="195727155D134C1EBEF03506EF81199B">
    <w:name w:val="195727155D134C1EBEF03506EF81199B"/>
  </w:style>
  <w:style w:type="paragraph" w:customStyle="1" w:styleId="DE2C828CF8AE43D3B6A98291785900BD">
    <w:name w:val="DE2C828CF8AE43D3B6A98291785900BD"/>
  </w:style>
  <w:style w:type="paragraph" w:customStyle="1" w:styleId="0820E386E5AD47989688C851AB711338">
    <w:name w:val="0820E386E5AD47989688C851AB711338"/>
  </w:style>
  <w:style w:type="paragraph" w:customStyle="1" w:styleId="6878D293761B463B96D560229A1C6722">
    <w:name w:val="6878D293761B463B96D560229A1C6722"/>
  </w:style>
  <w:style w:type="paragraph" w:customStyle="1" w:styleId="952059573DF748EB9E3D77E69B6A354A">
    <w:name w:val="952059573DF748EB9E3D77E69B6A354A"/>
  </w:style>
  <w:style w:type="paragraph" w:customStyle="1" w:styleId="D947DF66F4FB4A21BBBF918DD7B56A38">
    <w:name w:val="D947DF66F4FB4A21BBBF918DD7B56A38"/>
  </w:style>
  <w:style w:type="paragraph" w:customStyle="1" w:styleId="CD272B4736914E6ABE2E0D1F46B05A3B">
    <w:name w:val="CD272B4736914E6ABE2E0D1F46B05A3B"/>
  </w:style>
  <w:style w:type="paragraph" w:customStyle="1" w:styleId="2CAC94A453534BF68EECFD94A0459648">
    <w:name w:val="2CAC94A453534BF68EECFD94A0459648"/>
  </w:style>
  <w:style w:type="paragraph" w:customStyle="1" w:styleId="922EED7A6B894B108D61AC8F5E81AD9C">
    <w:name w:val="922EED7A6B894B108D61AC8F5E81AD9C"/>
  </w:style>
  <w:style w:type="paragraph" w:customStyle="1" w:styleId="2598A7E3C7104392AB53EB76AF162209">
    <w:name w:val="2598A7E3C7104392AB53EB76AF162209"/>
  </w:style>
  <w:style w:type="paragraph" w:customStyle="1" w:styleId="6CBD5B0F0AAB4DA19072F6F7BB3E6CDC">
    <w:name w:val="6CBD5B0F0AAB4DA19072F6F7BB3E6CDC"/>
  </w:style>
  <w:style w:type="paragraph" w:customStyle="1" w:styleId="D878AB45D1BF4CB99438B10A82BB8439">
    <w:name w:val="D878AB45D1BF4CB99438B10A82BB8439"/>
  </w:style>
  <w:style w:type="paragraph" w:customStyle="1" w:styleId="4A5E4AF67C6144C784E4DC3551A6F9ED">
    <w:name w:val="4A5E4AF67C6144C784E4DC3551A6F9ED"/>
  </w:style>
  <w:style w:type="paragraph" w:customStyle="1" w:styleId="1AFA406E8A9743BA89B55C355EB48EE5">
    <w:name w:val="1AFA406E8A9743BA89B55C355EB48EE5"/>
  </w:style>
  <w:style w:type="paragraph" w:customStyle="1" w:styleId="3091BD3D2C7E4481B75E47C948418D4A">
    <w:name w:val="3091BD3D2C7E4481B75E47C948418D4A"/>
  </w:style>
  <w:style w:type="paragraph" w:customStyle="1" w:styleId="AD317B62ED6D4E4281A2E8698CC26A2D">
    <w:name w:val="AD317B62ED6D4E4281A2E8698CC26A2D"/>
  </w:style>
  <w:style w:type="paragraph" w:customStyle="1" w:styleId="570F7ED478234C519F95FF8836BD6C4C">
    <w:name w:val="570F7ED478234C519F95FF8836BD6C4C"/>
  </w:style>
  <w:style w:type="paragraph" w:customStyle="1" w:styleId="CF1FE20030C3458097D7A218A801EF64">
    <w:name w:val="CF1FE20030C3458097D7A218A801EF64"/>
  </w:style>
  <w:style w:type="paragraph" w:customStyle="1" w:styleId="4FDE0E2FF6A34FD9BAFF146C5EEC076B">
    <w:name w:val="4FDE0E2FF6A34FD9BAFF146C5EEC076B"/>
  </w:style>
  <w:style w:type="paragraph" w:customStyle="1" w:styleId="3D98E68AA86B41FCBE7D3589885319F3">
    <w:name w:val="3D98E68AA86B41FCBE7D3589885319F3"/>
  </w:style>
  <w:style w:type="paragraph" w:customStyle="1" w:styleId="AD4A4B779C0A4F88A26ABAB6407294F1">
    <w:name w:val="AD4A4B779C0A4F88A26ABAB6407294F1"/>
    <w:rsid w:val="002F628E"/>
  </w:style>
  <w:style w:type="paragraph" w:customStyle="1" w:styleId="EE74EC1CB3874F3E9BE743C9500888F3">
    <w:name w:val="EE74EC1CB3874F3E9BE743C9500888F3"/>
    <w:rsid w:val="002F628E"/>
  </w:style>
  <w:style w:type="paragraph" w:customStyle="1" w:styleId="5314897B36B24657BD11F2C3F2150EC8">
    <w:name w:val="5314897B36B24657BD11F2C3F2150EC8"/>
    <w:rsid w:val="002F628E"/>
  </w:style>
  <w:style w:type="paragraph" w:customStyle="1" w:styleId="88EA6DCF96CD4BE9BC3646E6CCBB9292">
    <w:name w:val="88EA6DCF96CD4BE9BC3646E6CCBB9292"/>
    <w:rsid w:val="002F628E"/>
  </w:style>
  <w:style w:type="paragraph" w:customStyle="1" w:styleId="305142B6270A4F2D815BC376742BAF2E">
    <w:name w:val="305142B6270A4F2D815BC376742BAF2E"/>
    <w:rsid w:val="002F628E"/>
  </w:style>
  <w:style w:type="paragraph" w:customStyle="1" w:styleId="1ACB72248AD343C0825746F03BCAAF40">
    <w:name w:val="1ACB72248AD343C0825746F03BCAAF40"/>
    <w:rsid w:val="002F628E"/>
  </w:style>
  <w:style w:type="paragraph" w:customStyle="1" w:styleId="D800A6050CB74E3EA7C39C5ED0202A5F">
    <w:name w:val="D800A6050CB74E3EA7C39C5ED0202A5F"/>
    <w:rsid w:val="002F628E"/>
  </w:style>
  <w:style w:type="paragraph" w:customStyle="1" w:styleId="02EE36DAE9A04D0286ABA7839A874FF3">
    <w:name w:val="02EE36DAE9A04D0286ABA7839A874FF3"/>
    <w:rsid w:val="002F628E"/>
  </w:style>
  <w:style w:type="paragraph" w:customStyle="1" w:styleId="BC5BAA6FF1C542D2BD63634A8653E370">
    <w:name w:val="BC5BAA6FF1C542D2BD63634A8653E370"/>
    <w:rsid w:val="002F628E"/>
  </w:style>
  <w:style w:type="paragraph" w:customStyle="1" w:styleId="9320BBFEAFF84BD8B5A2321EE62AA3CB">
    <w:name w:val="9320BBFEAFF84BD8B5A2321EE62AA3CB"/>
    <w:rsid w:val="002F628E"/>
  </w:style>
  <w:style w:type="paragraph" w:customStyle="1" w:styleId="7BDCCED6E9614E98B6390E706CD98671">
    <w:name w:val="7BDCCED6E9614E98B6390E706CD98671"/>
    <w:rsid w:val="002F628E"/>
  </w:style>
  <w:style w:type="paragraph" w:customStyle="1" w:styleId="AA1D541C5A3744099FB3351C845C160A">
    <w:name w:val="AA1D541C5A3744099FB3351C845C160A"/>
    <w:rsid w:val="002F628E"/>
  </w:style>
  <w:style w:type="paragraph" w:customStyle="1" w:styleId="2E95C42F70854C2E9914EC81B1763123">
    <w:name w:val="2E95C42F70854C2E9914EC81B1763123"/>
    <w:rsid w:val="002F628E"/>
  </w:style>
  <w:style w:type="paragraph" w:customStyle="1" w:styleId="9645E4B32940497D8FBA4BD5A7923E5B">
    <w:name w:val="9645E4B32940497D8FBA4BD5A7923E5B"/>
    <w:rsid w:val="002F628E"/>
  </w:style>
  <w:style w:type="paragraph" w:customStyle="1" w:styleId="CC7AAB4C46284ECFA162304E44E8525E">
    <w:name w:val="CC7AAB4C46284ECFA162304E44E8525E"/>
    <w:rsid w:val="002F628E"/>
  </w:style>
  <w:style w:type="paragraph" w:customStyle="1" w:styleId="3958C674128F4276BE93CA86DDEB8C42">
    <w:name w:val="3958C674128F4276BE93CA86DDEB8C42"/>
    <w:rsid w:val="002F628E"/>
  </w:style>
  <w:style w:type="paragraph" w:customStyle="1" w:styleId="26273ED7EFC343E8815F9752987BA6D7">
    <w:name w:val="26273ED7EFC343E8815F9752987BA6D7"/>
    <w:rsid w:val="002F628E"/>
  </w:style>
  <w:style w:type="paragraph" w:customStyle="1" w:styleId="A40235D7DDDE4C048BB516B3B4F3FE3C">
    <w:name w:val="A40235D7DDDE4C048BB516B3B4F3FE3C"/>
    <w:rsid w:val="002F628E"/>
  </w:style>
  <w:style w:type="paragraph" w:customStyle="1" w:styleId="4678FF83F952460DAC19776EBCD8386A">
    <w:name w:val="4678FF83F952460DAC19776EBCD8386A"/>
    <w:rsid w:val="002F628E"/>
  </w:style>
  <w:style w:type="paragraph" w:customStyle="1" w:styleId="0382B850988245D18C0003AD842EF7E5">
    <w:name w:val="0382B850988245D18C0003AD842EF7E5"/>
    <w:rsid w:val="002F628E"/>
  </w:style>
  <w:style w:type="paragraph" w:customStyle="1" w:styleId="B3329A3303884E69AAB3F9CF43A1C54D">
    <w:name w:val="B3329A3303884E69AAB3F9CF43A1C54D"/>
    <w:rsid w:val="002F6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60C2-7391-49F5-BD21-611AF2EE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482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cp:lastPrinted>2022-11-20T15:38:00Z</cp:lastPrinted>
  <dcterms:created xsi:type="dcterms:W3CDTF">2022-08-16T04:40:00Z</dcterms:created>
  <dcterms:modified xsi:type="dcterms:W3CDTF">2022-11-20T15:41:00Z</dcterms:modified>
  <cp:category/>
</cp:coreProperties>
</file>