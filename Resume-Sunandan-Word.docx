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129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1393"/>
      </w:tblGrid>
      <w:tr w:rsidR="00692703" w:rsidRPr="00CF1A49" w:rsidTr="0071683E">
        <w:trPr>
          <w:trHeight w:hRule="exact" w:val="1560"/>
        </w:trPr>
        <w:tc>
          <w:tcPr>
            <w:tcW w:w="11393" w:type="dxa"/>
            <w:tcBorders>
              <w:bottom w:val="single" w:sz="4" w:space="0" w:color="auto"/>
            </w:tcBorders>
            <w:tcMar>
              <w:top w:w="0" w:type="dxa"/>
              <w:bottom w:w="0" w:type="dxa"/>
            </w:tcMar>
          </w:tcPr>
          <w:p w:rsidR="00692703" w:rsidRPr="00456F4F" w:rsidRDefault="008E43AF" w:rsidP="00265A9D">
            <w:pPr>
              <w:pStyle w:val="Title"/>
              <w:jc w:val="left"/>
              <w:rPr>
                <w:sz w:val="48"/>
              </w:rPr>
            </w:pPr>
            <w:r w:rsidRPr="00456F4F">
              <w:rPr>
                <w:sz w:val="48"/>
              </w:rPr>
              <w:t>sunandan</w:t>
            </w:r>
            <w:r w:rsidR="00264A45" w:rsidRPr="00456F4F">
              <w:rPr>
                <w:sz w:val="48"/>
              </w:rPr>
              <w:t xml:space="preserve"> </w:t>
            </w:r>
          </w:p>
          <w:p w:rsidR="008E43AF" w:rsidRPr="00264A45" w:rsidRDefault="00187371" w:rsidP="005539AE">
            <w:pPr>
              <w:pStyle w:val="ContactInfo"/>
              <w:contextualSpacing w:val="0"/>
              <w:jc w:val="left"/>
              <w:rPr>
                <w:color w:val="4B6A88" w:themeColor="accent6"/>
              </w:rPr>
            </w:pPr>
            <w:sdt>
              <w:sdtPr>
                <w:rPr>
                  <w:b/>
                  <w:color w:val="1D824C" w:themeColor="accent1"/>
                </w:rPr>
                <w:alias w:val="Enter phone:"/>
                <w:tag w:val="Enter phone:"/>
                <w:id w:val="-1993482697"/>
                <w:placeholder>
                  <w:docPart w:val="93C3E173C2CE49A9A7B826154C8A953E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8E43AF">
                  <w:rPr>
                    <w:b/>
                    <w:color w:val="1D824C" w:themeColor="accent1"/>
                  </w:rPr>
                  <w:t>Phone</w:t>
                </w:r>
              </w:sdtContent>
            </w:sdt>
            <w:r w:rsidR="008E43AF" w:rsidRPr="008E43AF">
              <w:rPr>
                <w:b/>
                <w:color w:val="1D824C" w:themeColor="accent1"/>
              </w:rPr>
              <w:t>:</w:t>
            </w:r>
            <w:r w:rsidR="008E43AF" w:rsidRPr="008E43AF">
              <w:rPr>
                <w:color w:val="1D824C" w:themeColor="accent1"/>
              </w:rPr>
              <w:t xml:space="preserve"> </w:t>
            </w:r>
            <w:r w:rsidR="008E43AF" w:rsidRPr="008E43AF">
              <w:t xml:space="preserve">+91 </w:t>
            </w:r>
            <w:r w:rsidR="008E43AF">
              <w:t xml:space="preserve">9882527667                                                   </w:t>
            </w:r>
            <w:r w:rsidR="00844C85">
              <w:t xml:space="preserve">                          </w:t>
            </w:r>
            <w:r w:rsidR="008E43AF">
              <w:t xml:space="preserve"> </w:t>
            </w:r>
            <w:sdt>
              <w:sdtPr>
                <w:rPr>
                  <w:b/>
                  <w:color w:val="1D824C" w:themeColor="accent1"/>
                </w:rPr>
                <w:alias w:val="Enter email:"/>
                <w:tag w:val="Enter email:"/>
                <w:id w:val="1154873695"/>
                <w:placeholder>
                  <w:docPart w:val="64D87C69CB9342619AE97DFCC4822805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8E43AF">
                  <w:rPr>
                    <w:b/>
                    <w:color w:val="1D824C" w:themeColor="accent1"/>
                  </w:rPr>
                  <w:t>Email</w:t>
                </w:r>
              </w:sdtContent>
            </w:sdt>
            <w:r w:rsidR="008E43AF" w:rsidRPr="008E43AF">
              <w:rPr>
                <w:b/>
                <w:color w:val="1D824C" w:themeColor="accent1"/>
              </w:rPr>
              <w:t>:</w:t>
            </w:r>
            <w:r w:rsidR="00BA1632">
              <w:rPr>
                <w:b/>
                <w:color w:val="1D824C" w:themeColor="accent1"/>
              </w:rPr>
              <w:t xml:space="preserve"> </w:t>
            </w:r>
            <w:hyperlink r:id="rId8" w:history="1">
              <w:r w:rsidR="00264A45" w:rsidRPr="00264A45">
                <w:rPr>
                  <w:rStyle w:val="Hyperlink"/>
                  <w:color w:val="4B6A88" w:themeColor="accent6"/>
                </w:rPr>
                <w:t>sunandanlalka@gmail.com</w:t>
              </w:r>
            </w:hyperlink>
          </w:p>
          <w:p w:rsidR="00692703" w:rsidRPr="002936BB" w:rsidRDefault="00187371" w:rsidP="00DA36D6">
            <w:pPr>
              <w:pStyle w:val="ContactInfoEmphasis"/>
              <w:contextualSpacing w:val="0"/>
              <w:jc w:val="left"/>
              <w:rPr>
                <w:b w:val="0"/>
                <w:color w:val="384F65" w:themeColor="accent6" w:themeShade="BF"/>
                <w:u w:val="single"/>
              </w:rPr>
            </w:pPr>
            <w:sdt>
              <w:sdtPr>
                <w:alias w:val="Enter LinkedIn profile:"/>
                <w:tag w:val="Enter LinkedIn profile:"/>
                <w:id w:val="-1332902444"/>
                <w:placeholder>
                  <w:docPart w:val="48124D8669A94DFF9C8CD24628969409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LinkedIn Profile</w:t>
                </w:r>
              </w:sdtContent>
            </w:sdt>
            <w:r w:rsidR="008E43AF">
              <w:t xml:space="preserve">: </w:t>
            </w:r>
            <w:hyperlink r:id="rId9" w:history="1">
              <w:r w:rsidR="008E43AF" w:rsidRPr="00264A45">
                <w:rPr>
                  <w:rStyle w:val="Hyperlink"/>
                  <w:b w:val="0"/>
                  <w:color w:val="4B6A88" w:themeColor="accent6"/>
                </w:rPr>
                <w:t>https://www.linkedin.com/in/sunandan2387</w:t>
              </w:r>
            </w:hyperlink>
            <w:r w:rsidR="008E43AF" w:rsidRPr="00264A45">
              <w:rPr>
                <w:color w:val="4B6A88" w:themeColor="accent6"/>
              </w:rPr>
              <w:t xml:space="preserve">   </w:t>
            </w:r>
            <w:r w:rsidR="00DA36D6" w:rsidRPr="00264A45">
              <w:rPr>
                <w:color w:val="4B6A88" w:themeColor="accent6"/>
              </w:rPr>
              <w:t xml:space="preserve">       </w:t>
            </w:r>
            <w:r w:rsidR="000D386C">
              <w:t>GitHub</w:t>
            </w:r>
            <w:r w:rsidR="00BA1632">
              <w:t xml:space="preserve">: </w:t>
            </w:r>
            <w:hyperlink r:id="rId10" w:history="1">
              <w:r w:rsidR="00EF6717" w:rsidRPr="009712DB">
                <w:rPr>
                  <w:rStyle w:val="Hyperlink"/>
                  <w:b w:val="0"/>
                </w:rPr>
                <w:t>https://github.com/sunandan2387</w:t>
              </w:r>
            </w:hyperlink>
            <w:r w:rsidR="00EF6717" w:rsidRPr="00264A45">
              <w:rPr>
                <w:color w:val="4B6A88" w:themeColor="accent6"/>
              </w:rPr>
              <w:t xml:space="preserve">          </w:t>
            </w:r>
          </w:p>
          <w:p w:rsidR="00A74062" w:rsidRPr="00BA1632" w:rsidRDefault="00F219E8" w:rsidP="00DA36D6">
            <w:pPr>
              <w:pStyle w:val="ContactInfoEmphasis"/>
              <w:contextualSpacing w:val="0"/>
              <w:jc w:val="left"/>
              <w:rPr>
                <w:color w:val="384F65" w:themeColor="accent6" w:themeShade="BF"/>
              </w:rPr>
            </w:pPr>
            <w:r w:rsidRPr="00F219E8">
              <w:t>Portfolio and project</w:t>
            </w:r>
            <w:r>
              <w:t>s:</w:t>
            </w:r>
            <w:r w:rsidR="00BA1632">
              <w:rPr>
                <w:b w:val="0"/>
              </w:rPr>
              <w:t xml:space="preserve"> </w:t>
            </w:r>
            <w:hyperlink r:id="rId11" w:history="1">
              <w:r w:rsidR="00EF6717" w:rsidRPr="009712DB">
                <w:rPr>
                  <w:rStyle w:val="Hyperlink"/>
                  <w:b w:val="0"/>
                </w:rPr>
                <w:t>https://sunandan.netlify.app</w:t>
              </w:r>
            </w:hyperlink>
            <w:r w:rsidR="00EF6717" w:rsidRPr="00264A45">
              <w:rPr>
                <w:color w:val="4B6A88" w:themeColor="accent6"/>
              </w:rPr>
              <w:t xml:space="preserve">          </w:t>
            </w:r>
          </w:p>
          <w:p w:rsidR="00180BF5" w:rsidRPr="00DA36D6" w:rsidRDefault="00180BF5" w:rsidP="00DA36D6">
            <w:pPr>
              <w:pStyle w:val="ContactInfoEmphasis"/>
              <w:contextualSpacing w:val="0"/>
              <w:jc w:val="left"/>
            </w:pPr>
          </w:p>
        </w:tc>
      </w:tr>
    </w:tbl>
    <w:p w:rsidR="000841DC" w:rsidRDefault="00DA7E52" w:rsidP="000841DC">
      <w:pPr>
        <w:pStyle w:val="Heading3"/>
        <w:ind w:left="-454"/>
      </w:pPr>
      <w:r w:rsidRPr="00EF6717">
        <w:rPr>
          <w:rFonts w:cstheme="minorHAnsi"/>
          <w:b w:val="0"/>
          <w:noProof/>
          <w:color w:val="404040" w:themeColor="text1" w:themeTint="BF"/>
          <w:sz w:val="28"/>
          <w:szCs w:val="26"/>
          <w:lang w:val="en-IN" w:eastAsia="en-IN"/>
        </w:rPr>
        <mc:AlternateContent>
          <mc:Choice Requires="wps">
            <w:drawing>
              <wp:anchor distT="0" distB="0" distL="228600" distR="228600" simplePos="0" relativeHeight="251659264" behindDoc="0" locked="0" layoutInCell="1" allowOverlap="1">
                <wp:simplePos x="0" y="0"/>
                <wp:positionH relativeFrom="margin">
                  <wp:posOffset>5179695</wp:posOffset>
                </wp:positionH>
                <wp:positionV relativeFrom="margin">
                  <wp:posOffset>1133475</wp:posOffset>
                </wp:positionV>
                <wp:extent cx="1996440" cy="7566660"/>
                <wp:effectExtent l="19050" t="0" r="3810" b="0"/>
                <wp:wrapSquare wrapText="bothSides"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6440" cy="7566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>
                          <a:outerShdw dist="19050" dir="10800000" algn="r" rotWithShape="0">
                            <a:schemeClr val="accent2"/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E52" w:rsidRPr="00DA7E52" w:rsidRDefault="00DA7E52" w:rsidP="00DA7E52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          </w:t>
                            </w:r>
                            <w:r w:rsidR="001B279E">
                              <w:t xml:space="preserve"> </w:t>
                            </w:r>
                            <w:r>
                              <w:t xml:space="preserve">     </w:t>
                            </w:r>
                            <w:r>
                              <w:rPr>
                                <w:b/>
                                <w:sz w:val="28"/>
                              </w:rPr>
                              <w:t>PROFILE</w:t>
                            </w:r>
                          </w:p>
                          <w:p w:rsidR="00DA7E52" w:rsidRPr="00DA7E52" w:rsidRDefault="00DA7E52" w:rsidP="00DA7E52">
                            <w:pPr>
                              <w:jc w:val="center"/>
                              <w:rPr>
                                <w:color w:val="808080" w:themeColor="background1" w:themeShade="80"/>
                                <w:sz w:val="10"/>
                              </w:rPr>
                            </w:pPr>
                          </w:p>
                          <w:p w:rsidR="00DA7E52" w:rsidRPr="00DA7E52" w:rsidRDefault="001B279E" w:rsidP="0071683E">
                            <w:pPr>
                              <w:jc w:val="center"/>
                            </w:pPr>
                            <w:r>
                              <w:t xml:space="preserve">I am a web developer. Confident in Front-end web development. I </w:t>
                            </w:r>
                            <w:r w:rsidR="00DA7E52" w:rsidRPr="00DA7E52">
                              <w:t>like to build websites and applications. In addition to my knowledge base, I actively seek out new technologies and stay up-to-date on industry trends and advancements.</w:t>
                            </w:r>
                          </w:p>
                          <w:p w:rsidR="00DA7E52" w:rsidRPr="00DA7E52" w:rsidRDefault="00DA7E52" w:rsidP="0071683E">
                            <w:pPr>
                              <w:jc w:val="center"/>
                            </w:pPr>
                            <w:r w:rsidRPr="00DA7E52">
                              <w:t>I can be a good and supporting team member and can easily interact and share my ideas among other team members. I have good communication as well as leadership qualities. I can work efficiently under stress and can complete the work in time.</w:t>
                            </w:r>
                          </w:p>
                          <w:p w:rsidR="00DA7E52" w:rsidRPr="00DA7E52" w:rsidRDefault="00DA7E52" w:rsidP="0071683E">
                            <w:pPr>
                              <w:jc w:val="center"/>
                            </w:pPr>
                            <w:r w:rsidRPr="00DA7E52">
                              <w:t>I always aim for higher status a</w:t>
                            </w:r>
                            <w:r w:rsidR="0071683E">
                              <w:t xml:space="preserve">nd position while working in an </w:t>
                            </w:r>
                            <w:r w:rsidRPr="00DA7E52">
                              <w:t>organization and continuously work hard to achieve it.</w:t>
                            </w:r>
                          </w:p>
                          <w:p w:rsidR="00EF6717" w:rsidRDefault="00EF6717" w:rsidP="00DA7E52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</w:p>
                          <w:p w:rsidR="00DA7E52" w:rsidRDefault="00DA7E52" w:rsidP="00DA7E52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</w:p>
                          <w:p w:rsidR="00DA7E52" w:rsidRDefault="00DA7E52" w:rsidP="00DA7E52">
                            <w:pPr>
                              <w:rPr>
                                <w:rFonts w:cstheme="minorHAnsi"/>
                                <w:b/>
                                <w:color w:val="404040" w:themeColor="text1" w:themeTint="BF"/>
                                <w:sz w:val="28"/>
                                <w:szCs w:val="26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404040" w:themeColor="text1" w:themeTint="BF"/>
                                <w:sz w:val="28"/>
                                <w:szCs w:val="26"/>
                              </w:rPr>
                              <w:t xml:space="preserve">        LANGUAGES</w:t>
                            </w:r>
                          </w:p>
                          <w:p w:rsidR="00DA7E52" w:rsidRDefault="00DA7E52" w:rsidP="00DA7E52">
                            <w:pPr>
                              <w:rPr>
                                <w:rFonts w:cstheme="minorHAnsi"/>
                                <w:b/>
                                <w:color w:val="404040" w:themeColor="text1" w:themeTint="BF"/>
                                <w:sz w:val="28"/>
                                <w:szCs w:val="26"/>
                              </w:rPr>
                            </w:pPr>
                          </w:p>
                          <w:p w:rsidR="001B279E" w:rsidRDefault="0071683E" w:rsidP="00DA7E52">
                            <w:pPr>
                              <w:rPr>
                                <w:rFonts w:cstheme="minorHAnsi"/>
                                <w:b/>
                                <w:color w:val="1D824C" w:themeColor="accent1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1D824C" w:themeColor="accent1"/>
                              </w:rPr>
                              <w:t xml:space="preserve"> </w:t>
                            </w:r>
                            <w:r w:rsidR="001B279E">
                              <w:rPr>
                                <w:rFonts w:cstheme="minorHAnsi"/>
                                <w:b/>
                                <w:color w:val="1D824C" w:themeColor="accent1"/>
                              </w:rPr>
                              <w:t>ENGLISH</w:t>
                            </w:r>
                          </w:p>
                          <w:p w:rsidR="001B279E" w:rsidRDefault="0071683E" w:rsidP="00DA7E52">
                            <w:pPr>
                              <w:rPr>
                                <w:rFonts w:cstheme="minorHAnsi"/>
                                <w:b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</w:rPr>
                              <w:t xml:space="preserve"> </w:t>
                            </w:r>
                            <w:r w:rsidR="001B279E" w:rsidRPr="001B279E">
                              <w:rPr>
                                <w:rFonts w:cstheme="minorHAnsi"/>
                                <w:b/>
                              </w:rPr>
                              <w:t>Proficient</w:t>
                            </w:r>
                          </w:p>
                          <w:p w:rsidR="001B279E" w:rsidRDefault="0071683E" w:rsidP="00DA7E52">
                            <w:pPr>
                              <w:rPr>
                                <w:rFonts w:cstheme="minorHAnsi"/>
                                <w:b/>
                                <w:color w:val="1D824C" w:themeColor="accent1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="001B279E" w:rsidRPr="001B279E">
                              <w:rPr>
                                <w:rFonts w:cstheme="minorHAnsi"/>
                              </w:rPr>
                              <w:t>Speaking, Listening, Writing</w:t>
                            </w:r>
                          </w:p>
                          <w:p w:rsidR="001B279E" w:rsidRPr="001B279E" w:rsidRDefault="001B279E" w:rsidP="00DA7E52">
                            <w:pPr>
                              <w:rPr>
                                <w:rFonts w:cstheme="minorHAnsi"/>
                                <w:b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1D824C" w:themeColor="accent1"/>
                              </w:rPr>
                              <w:br/>
                            </w:r>
                            <w:r w:rsidR="0071683E">
                              <w:rPr>
                                <w:rFonts w:cstheme="minorHAnsi"/>
                                <w:b/>
                                <w:color w:val="1D824C" w:themeColor="accent1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b/>
                                <w:color w:val="1D824C" w:themeColor="accent1"/>
                              </w:rPr>
                              <w:t>HINDI</w:t>
                            </w:r>
                          </w:p>
                          <w:p w:rsidR="0071683E" w:rsidRDefault="0071683E" w:rsidP="00DA7E52">
                            <w:pPr>
                              <w:rPr>
                                <w:rFonts w:cstheme="minorHAnsi"/>
                                <w:b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</w:rPr>
                              <w:t xml:space="preserve"> Native Proficiency</w:t>
                            </w:r>
                          </w:p>
                          <w:p w:rsidR="001B279E" w:rsidRDefault="0071683E" w:rsidP="00DA7E52">
                            <w:pPr>
                              <w:rPr>
                                <w:rFonts w:cstheme="minorHAnsi"/>
                                <w:b/>
                                <w:color w:val="1D824C" w:themeColor="accent1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Pr="001B279E">
                              <w:rPr>
                                <w:rFonts w:cstheme="minorHAnsi"/>
                              </w:rPr>
                              <w:t>Speaking, Listening, Writing</w:t>
                            </w:r>
                          </w:p>
                          <w:p w:rsidR="001B279E" w:rsidRDefault="001B279E" w:rsidP="00DA7E52">
                            <w:pPr>
                              <w:rPr>
                                <w:rFonts w:cstheme="minorHAnsi"/>
                                <w:b/>
                                <w:color w:val="1D824C" w:themeColor="accent1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1D824C" w:themeColor="accent1"/>
                              </w:rPr>
                              <w:br/>
                            </w:r>
                            <w:r w:rsidR="0071683E">
                              <w:rPr>
                                <w:rFonts w:cstheme="minorHAnsi"/>
                                <w:b/>
                                <w:color w:val="1D824C" w:themeColor="accent1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b/>
                                <w:color w:val="1D824C" w:themeColor="accent1"/>
                              </w:rPr>
                              <w:t>PUNJABI</w:t>
                            </w:r>
                          </w:p>
                          <w:p w:rsidR="001B279E" w:rsidRDefault="0071683E" w:rsidP="001B279E">
                            <w:pPr>
                              <w:rPr>
                                <w:rFonts w:cstheme="minorHAnsi"/>
                                <w:b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</w:rPr>
                              <w:t xml:space="preserve"> </w:t>
                            </w:r>
                            <w:r w:rsidR="001B279E" w:rsidRPr="001B279E">
                              <w:rPr>
                                <w:rFonts w:cstheme="minorHAnsi"/>
                                <w:b/>
                              </w:rPr>
                              <w:t>Proficient</w:t>
                            </w:r>
                          </w:p>
                          <w:p w:rsidR="001B279E" w:rsidRPr="00DA7E52" w:rsidRDefault="0071683E" w:rsidP="00DA7E52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 Speaking, Listening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28600" tIns="137160" rIns="0" bIns="13716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1" o:spid="_x0000_s1026" type="#_x0000_t202" style="position:absolute;left:0;text-align:left;margin-left:407.85pt;margin-top:89.25pt;width:157.2pt;height:595.8pt;z-index:251659264;visibility:visible;mso-wrap-style:square;mso-width-percent:0;mso-height-percent:0;mso-wrap-distance-left:18pt;mso-wrap-distance-top:0;mso-wrap-distance-right:18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" fillcolor="white [3212]" stroked="f" strokeweight=".5pt">
                <v:shadow on="t" color="#005556 [3205]" origin=".5" offset="-1.5pt,0"/>
                <v:textbox inset="18pt,10.8pt,0,10.8pt">
                  <w:txbxContent>
                    <w:p w:rsidR="00DA7E52" w:rsidRPr="00DA7E52" w:rsidRDefault="00DA7E52" w:rsidP="00DA7E52">
                      <w:pPr>
                        <w:rPr>
                          <w:b/>
                        </w:rPr>
                      </w:pPr>
                      <w:r>
                        <w:t xml:space="preserve">          </w:t>
                      </w:r>
                      <w:r w:rsidR="001B279E">
                        <w:t xml:space="preserve"> </w:t>
                      </w:r>
                      <w:r>
                        <w:t xml:space="preserve">     </w:t>
                      </w:r>
                      <w:r>
                        <w:rPr>
                          <w:b/>
                          <w:sz w:val="28"/>
                        </w:rPr>
                        <w:t>PROFILE</w:t>
                      </w:r>
                    </w:p>
                    <w:p w:rsidR="00DA7E52" w:rsidRPr="00DA7E52" w:rsidRDefault="00DA7E52" w:rsidP="00DA7E52">
                      <w:pPr>
                        <w:jc w:val="center"/>
                        <w:rPr>
                          <w:color w:val="808080" w:themeColor="background1" w:themeShade="80"/>
                          <w:sz w:val="10"/>
                        </w:rPr>
                      </w:pPr>
                    </w:p>
                    <w:p w:rsidR="00DA7E52" w:rsidRPr="00DA7E52" w:rsidRDefault="001B279E" w:rsidP="0071683E">
                      <w:pPr>
                        <w:jc w:val="center"/>
                      </w:pPr>
                      <w:r>
                        <w:t xml:space="preserve">I am a web developer. Confident in Front-end web development. I </w:t>
                      </w:r>
                      <w:r w:rsidR="00DA7E52" w:rsidRPr="00DA7E52">
                        <w:t xml:space="preserve">like to build websites and applications. </w:t>
                      </w:r>
                      <w:r w:rsidR="00DA7E52" w:rsidRPr="00DA7E52">
                        <w:t>In addition to my knowledge base, I actively seek out new technologies and stay up-to-date on in</w:t>
                      </w:r>
                      <w:r w:rsidR="00DA7E52" w:rsidRPr="00DA7E52">
                        <w:t>dustry trends and advancements.</w:t>
                      </w:r>
                    </w:p>
                    <w:p w:rsidR="00DA7E52" w:rsidRPr="00DA7E52" w:rsidRDefault="00DA7E52" w:rsidP="0071683E">
                      <w:pPr>
                        <w:jc w:val="center"/>
                      </w:pPr>
                      <w:r w:rsidRPr="00DA7E52">
                        <w:t xml:space="preserve">I can be a good and supporting team member and can easily interact and share my </w:t>
                      </w:r>
                      <w:r w:rsidRPr="00DA7E52">
                        <w:t>ideas among other team members. I</w:t>
                      </w:r>
                      <w:r w:rsidRPr="00DA7E52">
                        <w:t xml:space="preserve"> have good communication as well as leadership qualities. I can work efficiently</w:t>
                      </w:r>
                      <w:r w:rsidRPr="00DA7E52">
                        <w:t xml:space="preserve"> under stress and can complete the work in time</w:t>
                      </w:r>
                      <w:r w:rsidRPr="00DA7E52">
                        <w:t>.</w:t>
                      </w:r>
                    </w:p>
                    <w:p w:rsidR="00DA7E52" w:rsidRPr="00DA7E52" w:rsidRDefault="00DA7E52" w:rsidP="0071683E">
                      <w:pPr>
                        <w:jc w:val="center"/>
                      </w:pPr>
                      <w:r w:rsidRPr="00DA7E52">
                        <w:t>I always aim for higher status a</w:t>
                      </w:r>
                      <w:r w:rsidR="0071683E">
                        <w:t xml:space="preserve">nd position while working in an </w:t>
                      </w:r>
                      <w:r w:rsidRPr="00DA7E52">
                        <w:t>organization and continuously work hard to achieve it.</w:t>
                      </w:r>
                    </w:p>
                    <w:p w:rsidR="00EF6717" w:rsidRDefault="00EF6717" w:rsidP="00DA7E52">
                      <w:pPr>
                        <w:rPr>
                          <w:color w:val="808080" w:themeColor="background1" w:themeShade="80"/>
                        </w:rPr>
                      </w:pPr>
                    </w:p>
                    <w:p w:rsidR="00DA7E52" w:rsidRDefault="00DA7E52" w:rsidP="00DA7E52">
                      <w:pPr>
                        <w:rPr>
                          <w:color w:val="808080" w:themeColor="background1" w:themeShade="80"/>
                        </w:rPr>
                      </w:pPr>
                    </w:p>
                    <w:p w:rsidR="00DA7E52" w:rsidRDefault="00DA7E52" w:rsidP="00DA7E52">
                      <w:pPr>
                        <w:rPr>
                          <w:rFonts w:cstheme="minorHAnsi"/>
                          <w:b/>
                          <w:color w:val="404040" w:themeColor="text1" w:themeTint="BF"/>
                          <w:sz w:val="28"/>
                          <w:szCs w:val="26"/>
                        </w:rPr>
                      </w:pPr>
                      <w:r>
                        <w:rPr>
                          <w:rFonts w:cstheme="minorHAnsi"/>
                          <w:b/>
                          <w:color w:val="404040" w:themeColor="text1" w:themeTint="BF"/>
                          <w:sz w:val="28"/>
                          <w:szCs w:val="26"/>
                        </w:rPr>
                        <w:t xml:space="preserve">        LANGUAGES</w:t>
                      </w:r>
                    </w:p>
                    <w:p w:rsidR="00DA7E52" w:rsidRDefault="00DA7E52" w:rsidP="00DA7E52">
                      <w:pPr>
                        <w:rPr>
                          <w:rFonts w:cstheme="minorHAnsi"/>
                          <w:b/>
                          <w:color w:val="404040" w:themeColor="text1" w:themeTint="BF"/>
                          <w:sz w:val="28"/>
                          <w:szCs w:val="26"/>
                        </w:rPr>
                      </w:pPr>
                    </w:p>
                    <w:p w:rsidR="001B279E" w:rsidRDefault="0071683E" w:rsidP="00DA7E52">
                      <w:pPr>
                        <w:rPr>
                          <w:rFonts w:cstheme="minorHAnsi"/>
                          <w:b/>
                          <w:color w:val="1D824C" w:themeColor="accent1"/>
                        </w:rPr>
                      </w:pPr>
                      <w:r>
                        <w:rPr>
                          <w:rFonts w:cstheme="minorHAnsi"/>
                          <w:b/>
                          <w:color w:val="1D824C" w:themeColor="accent1"/>
                        </w:rPr>
                        <w:t xml:space="preserve"> </w:t>
                      </w:r>
                      <w:r w:rsidR="001B279E">
                        <w:rPr>
                          <w:rFonts w:cstheme="minorHAnsi"/>
                          <w:b/>
                          <w:color w:val="1D824C" w:themeColor="accent1"/>
                        </w:rPr>
                        <w:t>ENGLISH</w:t>
                      </w:r>
                    </w:p>
                    <w:p w:rsidR="001B279E" w:rsidRDefault="0071683E" w:rsidP="00DA7E52">
                      <w:pPr>
                        <w:rPr>
                          <w:rFonts w:cstheme="minorHAnsi"/>
                          <w:b/>
                        </w:rPr>
                      </w:pPr>
                      <w:r>
                        <w:rPr>
                          <w:rFonts w:cstheme="minorHAnsi"/>
                          <w:b/>
                        </w:rPr>
                        <w:t xml:space="preserve"> </w:t>
                      </w:r>
                      <w:r w:rsidR="001B279E" w:rsidRPr="001B279E">
                        <w:rPr>
                          <w:rFonts w:cstheme="minorHAnsi"/>
                          <w:b/>
                        </w:rPr>
                        <w:t>Proficient</w:t>
                      </w:r>
                    </w:p>
                    <w:p w:rsidR="001B279E" w:rsidRDefault="0071683E" w:rsidP="00DA7E52">
                      <w:pPr>
                        <w:rPr>
                          <w:rFonts w:cstheme="minorHAnsi"/>
                          <w:b/>
                          <w:color w:val="1D824C" w:themeColor="accent1"/>
                        </w:rPr>
                      </w:pPr>
                      <w:r>
                        <w:rPr>
                          <w:rFonts w:cstheme="minorHAnsi"/>
                        </w:rPr>
                        <w:t xml:space="preserve"> </w:t>
                      </w:r>
                      <w:r w:rsidR="001B279E" w:rsidRPr="001B279E">
                        <w:rPr>
                          <w:rFonts w:cstheme="minorHAnsi"/>
                        </w:rPr>
                        <w:t>Speaking, Listening, Writing</w:t>
                      </w:r>
                    </w:p>
                    <w:p w:rsidR="001B279E" w:rsidRPr="001B279E" w:rsidRDefault="001B279E" w:rsidP="00DA7E52">
                      <w:pPr>
                        <w:rPr>
                          <w:rFonts w:cstheme="minorHAnsi"/>
                          <w:b/>
                        </w:rPr>
                      </w:pPr>
                      <w:r>
                        <w:rPr>
                          <w:rFonts w:cstheme="minorHAnsi"/>
                          <w:b/>
                          <w:color w:val="1D824C" w:themeColor="accent1"/>
                        </w:rPr>
                        <w:br/>
                      </w:r>
                      <w:r w:rsidR="0071683E">
                        <w:rPr>
                          <w:rFonts w:cstheme="minorHAnsi"/>
                          <w:b/>
                          <w:color w:val="1D824C" w:themeColor="accent1"/>
                        </w:rPr>
                        <w:t xml:space="preserve"> </w:t>
                      </w:r>
                      <w:r>
                        <w:rPr>
                          <w:rFonts w:cstheme="minorHAnsi"/>
                          <w:b/>
                          <w:color w:val="1D824C" w:themeColor="accent1"/>
                        </w:rPr>
                        <w:t>HINDI</w:t>
                      </w:r>
                    </w:p>
                    <w:p w:rsidR="0071683E" w:rsidRDefault="0071683E" w:rsidP="00DA7E52">
                      <w:pPr>
                        <w:rPr>
                          <w:rFonts w:cstheme="minorHAnsi"/>
                          <w:b/>
                        </w:rPr>
                      </w:pPr>
                      <w:r>
                        <w:rPr>
                          <w:rFonts w:cstheme="minorHAnsi"/>
                          <w:b/>
                        </w:rPr>
                        <w:t xml:space="preserve"> Native Proficiency</w:t>
                      </w:r>
                    </w:p>
                    <w:p w:rsidR="001B279E" w:rsidRDefault="0071683E" w:rsidP="00DA7E52">
                      <w:pPr>
                        <w:rPr>
                          <w:rFonts w:cstheme="minorHAnsi"/>
                          <w:b/>
                          <w:color w:val="1D824C" w:themeColor="accent1"/>
                        </w:rPr>
                      </w:pPr>
                      <w:r>
                        <w:rPr>
                          <w:rFonts w:cstheme="minorHAnsi"/>
                        </w:rPr>
                        <w:t xml:space="preserve"> </w:t>
                      </w:r>
                      <w:r w:rsidRPr="001B279E">
                        <w:rPr>
                          <w:rFonts w:cstheme="minorHAnsi"/>
                        </w:rPr>
                        <w:t>Speaking, Listening, Writing</w:t>
                      </w:r>
                    </w:p>
                    <w:p w:rsidR="001B279E" w:rsidRDefault="001B279E" w:rsidP="00DA7E52">
                      <w:pPr>
                        <w:rPr>
                          <w:rFonts w:cstheme="minorHAnsi"/>
                          <w:b/>
                          <w:color w:val="1D824C" w:themeColor="accent1"/>
                        </w:rPr>
                      </w:pPr>
                      <w:r>
                        <w:rPr>
                          <w:rFonts w:cstheme="minorHAnsi"/>
                          <w:b/>
                          <w:color w:val="1D824C" w:themeColor="accent1"/>
                        </w:rPr>
                        <w:br/>
                      </w:r>
                      <w:r w:rsidR="0071683E">
                        <w:rPr>
                          <w:rFonts w:cstheme="minorHAnsi"/>
                          <w:b/>
                          <w:color w:val="1D824C" w:themeColor="accent1"/>
                        </w:rPr>
                        <w:t xml:space="preserve"> </w:t>
                      </w:r>
                      <w:r>
                        <w:rPr>
                          <w:rFonts w:cstheme="minorHAnsi"/>
                          <w:b/>
                          <w:color w:val="1D824C" w:themeColor="accent1"/>
                        </w:rPr>
                        <w:t>PUNJABI</w:t>
                      </w:r>
                    </w:p>
                    <w:p w:rsidR="001B279E" w:rsidRDefault="0071683E" w:rsidP="001B279E">
                      <w:pPr>
                        <w:rPr>
                          <w:rFonts w:cstheme="minorHAnsi"/>
                          <w:b/>
                        </w:rPr>
                      </w:pPr>
                      <w:r>
                        <w:rPr>
                          <w:rFonts w:cstheme="minorHAnsi"/>
                          <w:b/>
                        </w:rPr>
                        <w:t xml:space="preserve"> </w:t>
                      </w:r>
                      <w:r w:rsidR="001B279E" w:rsidRPr="001B279E">
                        <w:rPr>
                          <w:rFonts w:cstheme="minorHAnsi"/>
                          <w:b/>
                        </w:rPr>
                        <w:t>Proficient</w:t>
                      </w:r>
                    </w:p>
                    <w:p w:rsidR="001B279E" w:rsidRPr="00DA7E52" w:rsidRDefault="0071683E" w:rsidP="00DA7E52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rFonts w:cstheme="minorHAnsi"/>
                        </w:rPr>
                        <w:t xml:space="preserve"> Speaking, Listening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0841DC" w:rsidRPr="00F219E8" w:rsidRDefault="000841DC" w:rsidP="000841DC">
      <w:pPr>
        <w:pStyle w:val="Heading3"/>
        <w:ind w:left="-454"/>
        <w:rPr>
          <w:sz w:val="24"/>
        </w:rPr>
      </w:pPr>
      <w:r>
        <w:t xml:space="preserve">         </w:t>
      </w:r>
      <w:sdt>
        <w:sdtPr>
          <w:alias w:val="Experience:"/>
          <w:tag w:val="Experience:"/>
          <w:id w:val="-1983300934"/>
          <w:placeholder>
            <w:docPart w:val="DBBB17078708442785346F74E1D79082"/>
          </w:placeholder>
          <w:temporary/>
          <w:showingPlcHdr/>
          <w15:appearance w15:val="hidden"/>
        </w:sdtPr>
        <w:sdtEndPr/>
        <w:sdtContent>
          <w:r w:rsidR="004E01EB" w:rsidRPr="000841DC">
            <w:rPr>
              <w:color w:val="404040" w:themeColor="text1" w:themeTint="BF"/>
              <w:sz w:val="28"/>
            </w:rPr>
            <w:t>Experience</w:t>
          </w:r>
        </w:sdtContent>
      </w:sdt>
      <w:r>
        <w:br/>
      </w:r>
      <w:r>
        <w:rPr>
          <w:sz w:val="24"/>
        </w:rPr>
        <w:t xml:space="preserve">       </w:t>
      </w:r>
      <w:r w:rsidR="005C09C5">
        <w:rPr>
          <w:sz w:val="24"/>
        </w:rPr>
        <w:t xml:space="preserve">  </w:t>
      </w:r>
      <w:r w:rsidR="000E0B0C">
        <w:t xml:space="preserve">MARCH 2022 – SEPTEMBER </w:t>
      </w:r>
      <w:r w:rsidRPr="000841DC">
        <w:t>2022</w:t>
      </w:r>
    </w:p>
    <w:p w:rsidR="000841DC" w:rsidRDefault="000841DC" w:rsidP="000841DC">
      <w:pPr>
        <w:pStyle w:val="Heading2"/>
        <w:ind w:left="-454"/>
        <w:rPr>
          <w:rStyle w:val="SubtleReference"/>
          <w:sz w:val="24"/>
        </w:rPr>
      </w:pPr>
      <w:r>
        <w:rPr>
          <w:sz w:val="24"/>
        </w:rPr>
        <w:t xml:space="preserve">      </w:t>
      </w:r>
      <w:r w:rsidR="005C09C5">
        <w:rPr>
          <w:sz w:val="24"/>
        </w:rPr>
        <w:t xml:space="preserve">  </w:t>
      </w:r>
      <w:r>
        <w:rPr>
          <w:sz w:val="24"/>
        </w:rPr>
        <w:t xml:space="preserve"> </w:t>
      </w:r>
      <w:r w:rsidRPr="000841DC">
        <w:rPr>
          <w:sz w:val="22"/>
        </w:rPr>
        <w:t xml:space="preserve">FRONT-END WEB intern, </w:t>
      </w:r>
      <w:r w:rsidRPr="000841DC">
        <w:rPr>
          <w:rStyle w:val="SubtleReference"/>
          <w:sz w:val="22"/>
        </w:rPr>
        <w:t>techasoft</w:t>
      </w:r>
    </w:p>
    <w:p w:rsidR="000841DC" w:rsidRDefault="000841DC" w:rsidP="000841DC">
      <w:pPr>
        <w:pStyle w:val="ListParagraph"/>
        <w:numPr>
          <w:ilvl w:val="0"/>
          <w:numId w:val="15"/>
        </w:numPr>
      </w:pPr>
      <w:r>
        <w:t xml:space="preserve">Optimized UI of live projects that led to 15% </w:t>
      </w:r>
      <w:r w:rsidRPr="00D446FC">
        <w:rPr>
          <w:b/>
        </w:rPr>
        <w:t>SEO</w:t>
      </w:r>
      <w:r>
        <w:t xml:space="preserve"> improvement.</w:t>
      </w:r>
    </w:p>
    <w:p w:rsidR="00265EEE" w:rsidRDefault="00265EEE" w:rsidP="00265EEE">
      <w:pPr>
        <w:pStyle w:val="ListParagraph"/>
        <w:numPr>
          <w:ilvl w:val="0"/>
          <w:numId w:val="15"/>
        </w:numPr>
      </w:pPr>
      <w:r w:rsidRPr="000E54EF">
        <w:t>Re-engineered the company website resulting in 2.25 seconds faster loading.</w:t>
      </w:r>
    </w:p>
    <w:p w:rsidR="00456F4F" w:rsidRDefault="001C2E8B" w:rsidP="00456F4F">
      <w:pPr>
        <w:pStyle w:val="ListParagraph"/>
        <w:numPr>
          <w:ilvl w:val="0"/>
          <w:numId w:val="15"/>
        </w:numPr>
      </w:pPr>
      <w:r>
        <w:t xml:space="preserve">Fixed 70% bugs </w:t>
      </w:r>
      <w:r w:rsidR="00456F4F">
        <w:t>from prebuilt projects encountered after testing</w:t>
      </w:r>
      <w:r w:rsidR="00265EEE">
        <w:t>.</w:t>
      </w:r>
    </w:p>
    <w:p w:rsidR="00456F4F" w:rsidRDefault="00246D1E" w:rsidP="00456F4F">
      <w:pPr>
        <w:pStyle w:val="ListParagraph"/>
        <w:numPr>
          <w:ilvl w:val="0"/>
          <w:numId w:val="15"/>
        </w:numPr>
      </w:pPr>
      <w:r>
        <w:t xml:space="preserve">Inspected 300+ images to train </w:t>
      </w:r>
      <w:r w:rsidRPr="002C0606">
        <w:rPr>
          <w:b/>
        </w:rPr>
        <w:t>ML model</w:t>
      </w:r>
      <w:r>
        <w:t xml:space="preserve"> of </w:t>
      </w:r>
      <w:r w:rsidR="00456F4F">
        <w:t>assembly line sorting system.</w:t>
      </w:r>
    </w:p>
    <w:p w:rsidR="00246D1E" w:rsidRDefault="00246D1E" w:rsidP="00456F4F">
      <w:pPr>
        <w:pStyle w:val="ListParagraph"/>
        <w:numPr>
          <w:ilvl w:val="0"/>
          <w:numId w:val="15"/>
        </w:numPr>
      </w:pPr>
      <w:r>
        <w:t xml:space="preserve">Coded </w:t>
      </w:r>
      <w:r w:rsidR="002C0606">
        <w:t xml:space="preserve">more than 200 lines in </w:t>
      </w:r>
      <w:r w:rsidR="002C0606" w:rsidRPr="002C0606">
        <w:rPr>
          <w:b/>
        </w:rPr>
        <w:t>React native</w:t>
      </w:r>
      <w:r w:rsidR="002C0606">
        <w:t xml:space="preserve"> employee management</w:t>
      </w:r>
      <w:r>
        <w:t xml:space="preserve"> application.</w:t>
      </w:r>
    </w:p>
    <w:p w:rsidR="00246D1E" w:rsidRDefault="00D446FC" w:rsidP="00456F4F">
      <w:pPr>
        <w:pStyle w:val="ListParagraph"/>
        <w:numPr>
          <w:ilvl w:val="0"/>
          <w:numId w:val="15"/>
        </w:numPr>
      </w:pPr>
      <w:r>
        <w:t>Participated in</w:t>
      </w:r>
      <w:r w:rsidR="009A5D54">
        <w:t xml:space="preserve"> </w:t>
      </w:r>
      <w:r w:rsidR="00AD60BE">
        <w:t>meet</w:t>
      </w:r>
      <w:r w:rsidR="005C09C5">
        <w:t xml:space="preserve">ings </w:t>
      </w:r>
      <w:r w:rsidR="009A5D54">
        <w:t>that converted</w:t>
      </w:r>
      <w:r w:rsidR="005C09C5">
        <w:t xml:space="preserve"> 100%</w:t>
      </w:r>
      <w:r w:rsidR="00F64753">
        <w:t xml:space="preserve"> </w:t>
      </w:r>
      <w:r w:rsidR="005C09C5">
        <w:t>leads</w:t>
      </w:r>
      <w:r w:rsidR="00F64753">
        <w:t xml:space="preserve"> to</w:t>
      </w:r>
      <w:r w:rsidR="00F03AFC">
        <w:t xml:space="preserve"> </w:t>
      </w:r>
      <w:r w:rsidR="00F64753">
        <w:t>clients</w:t>
      </w:r>
      <w:r w:rsidR="00AD60BE">
        <w:t xml:space="preserve">. </w:t>
      </w:r>
    </w:p>
    <w:p w:rsidR="005C09C5" w:rsidRPr="008C0673" w:rsidRDefault="00BA6CEE" w:rsidP="00456F4F">
      <w:pPr>
        <w:pStyle w:val="ListParagraph"/>
        <w:numPr>
          <w:ilvl w:val="0"/>
          <w:numId w:val="15"/>
        </w:numPr>
      </w:pPr>
      <w:r>
        <w:t xml:space="preserve">Re-engineered </w:t>
      </w:r>
      <w:r w:rsidRPr="000D386C">
        <w:rPr>
          <w:rStyle w:val="Heading3Char"/>
        </w:rPr>
        <w:t>php</w:t>
      </w:r>
      <w:r w:rsidR="005C09C5">
        <w:t xml:space="preserve"> project in </w:t>
      </w:r>
      <w:r w:rsidR="005C09C5" w:rsidRPr="002C0606">
        <w:rPr>
          <w:b/>
        </w:rPr>
        <w:t>react.js</w:t>
      </w:r>
      <w:r w:rsidR="005C09C5">
        <w:t xml:space="preserve"> that reduced boilerplates by </w:t>
      </w:r>
      <w:r w:rsidR="005C09C5" w:rsidRPr="002C0606">
        <w:t>80%.</w:t>
      </w:r>
    </w:p>
    <w:p w:rsidR="00265EEE" w:rsidRPr="00EF6717" w:rsidRDefault="00265EEE" w:rsidP="0071683E">
      <w:pPr>
        <w:pStyle w:val="ListParagraph"/>
        <w:ind w:left="360"/>
        <w:jc w:val="both"/>
        <w:rPr>
          <w:rFonts w:cstheme="minorHAnsi"/>
          <w:b/>
          <w:color w:val="404040" w:themeColor="text1" w:themeTint="BF"/>
        </w:rPr>
      </w:pPr>
    </w:p>
    <w:p w:rsidR="000E0B0C" w:rsidRDefault="008C0673" w:rsidP="00265EEE">
      <w:pPr>
        <w:rPr>
          <w:rFonts w:cstheme="minorHAnsi"/>
          <w:b/>
          <w:color w:val="1D824C" w:themeColor="accent1"/>
        </w:rPr>
      </w:pPr>
      <w:r w:rsidRPr="00265EEE">
        <w:rPr>
          <w:rFonts w:cstheme="minorHAnsi"/>
          <w:b/>
          <w:color w:val="404040" w:themeColor="text1" w:themeTint="BF"/>
          <w:sz w:val="28"/>
        </w:rPr>
        <w:t>PROJECTS</w:t>
      </w:r>
      <w:r w:rsidR="000E0B0C">
        <w:rPr>
          <w:rFonts w:cstheme="minorHAnsi"/>
          <w:b/>
          <w:color w:val="404040" w:themeColor="text1" w:themeTint="BF"/>
          <w:sz w:val="28"/>
        </w:rPr>
        <w:br/>
      </w:r>
      <w:r w:rsidR="00BA6CEE">
        <w:rPr>
          <w:rFonts w:cstheme="minorHAnsi"/>
          <w:b/>
          <w:color w:val="1D824C" w:themeColor="accent1"/>
        </w:rPr>
        <w:t>CVIZARD</w:t>
      </w:r>
    </w:p>
    <w:p w:rsidR="003043BC" w:rsidRDefault="003043BC" w:rsidP="003043BC">
      <w:pPr>
        <w:rPr>
          <w:rFonts w:cstheme="minorHAnsi"/>
          <w:b/>
        </w:rPr>
      </w:pPr>
      <w:r w:rsidRPr="003043BC">
        <w:rPr>
          <w:rFonts w:cstheme="minorHAnsi"/>
          <w:b/>
        </w:rPr>
        <w:t>REACT.JS, PYTHON</w:t>
      </w:r>
    </w:p>
    <w:p w:rsidR="00EF7416" w:rsidRDefault="00EF7416" w:rsidP="00EF7416">
      <w:pPr>
        <w:pStyle w:val="ListParagraph"/>
        <w:numPr>
          <w:ilvl w:val="0"/>
          <w:numId w:val="15"/>
        </w:numPr>
      </w:pPr>
      <w:r>
        <w:t>Created web application that</w:t>
      </w:r>
      <w:r w:rsidR="008A4A09">
        <w:t xml:space="preserve"> </w:t>
      </w:r>
      <w:r>
        <w:t>search for keywords in resume</w:t>
      </w:r>
      <w:r w:rsidR="008A4A09">
        <w:t xml:space="preserve"> with 100% accuracy</w:t>
      </w:r>
      <w:r>
        <w:t>.</w:t>
      </w:r>
    </w:p>
    <w:p w:rsidR="00EF7416" w:rsidRDefault="00EF7416" w:rsidP="00EF7416">
      <w:pPr>
        <w:pStyle w:val="ListParagraph"/>
        <w:numPr>
          <w:ilvl w:val="0"/>
          <w:numId w:val="15"/>
        </w:numPr>
      </w:pPr>
      <w:r>
        <w:t>Gene</w:t>
      </w:r>
      <w:r w:rsidR="008A4A09">
        <w:t>rates analytics and suggests</w:t>
      </w:r>
      <w:r>
        <w:t xml:space="preserve"> improvement</w:t>
      </w:r>
      <w:r w:rsidR="008A4A09">
        <w:t>s in</w:t>
      </w:r>
      <w:r>
        <w:t xml:space="preserve"> resume</w:t>
      </w:r>
      <w:r w:rsidR="008A4A09">
        <w:t>,</w:t>
      </w:r>
      <w:r w:rsidR="00F03AFC">
        <w:t xml:space="preserve"> 4+</w:t>
      </w:r>
      <w:r w:rsidR="008A4A09">
        <w:t xml:space="preserve"> graphs and charts</w:t>
      </w:r>
      <w:r>
        <w:t>.</w:t>
      </w:r>
    </w:p>
    <w:p w:rsidR="00EF7416" w:rsidRDefault="00F03AFC" w:rsidP="00EF7416">
      <w:pPr>
        <w:pStyle w:val="ListParagraph"/>
        <w:numPr>
          <w:ilvl w:val="0"/>
          <w:numId w:val="15"/>
        </w:numPr>
      </w:pPr>
      <w:r>
        <w:t xml:space="preserve">Sort </w:t>
      </w:r>
      <w:r w:rsidR="00EF7416">
        <w:t xml:space="preserve">resumes for </w:t>
      </w:r>
      <w:r>
        <w:t>1</w:t>
      </w:r>
      <w:r w:rsidR="00EF7416">
        <w:t xml:space="preserve"> job class from bulk of documents</w:t>
      </w:r>
      <w:r w:rsidR="008A4A09">
        <w:t>,</w:t>
      </w:r>
      <w:r w:rsidR="00EF7416">
        <w:t xml:space="preserve"> multiple file upload support.</w:t>
      </w:r>
    </w:p>
    <w:p w:rsidR="00F31226" w:rsidRDefault="00EF6717" w:rsidP="00EF7416">
      <w:pPr>
        <w:pStyle w:val="ListParagraph"/>
        <w:numPr>
          <w:ilvl w:val="0"/>
          <w:numId w:val="15"/>
        </w:numPr>
      </w:pPr>
      <w:r>
        <w:t xml:space="preserve"> </w:t>
      </w:r>
      <w:r w:rsidR="00F03AFC">
        <w:t xml:space="preserve">Included </w:t>
      </w:r>
      <w:r w:rsidR="00EF7416">
        <w:t>feature</w:t>
      </w:r>
      <w:r w:rsidR="00F03AFC">
        <w:t>s:</w:t>
      </w:r>
      <w:r w:rsidR="00EF7416">
        <w:t xml:space="preserve"> </w:t>
      </w:r>
      <w:r w:rsidR="00EF7416" w:rsidRPr="00EF7416">
        <w:rPr>
          <w:b/>
        </w:rPr>
        <w:t>API Integration</w:t>
      </w:r>
      <w:r w:rsidR="00EF7416">
        <w:t xml:space="preserve">, </w:t>
      </w:r>
      <w:r w:rsidR="00EF7416" w:rsidRPr="00EF7416">
        <w:rPr>
          <w:b/>
        </w:rPr>
        <w:t>Responsive Design</w:t>
      </w:r>
      <w:r w:rsidR="00EF7416">
        <w:t xml:space="preserve"> and </w:t>
      </w:r>
      <w:r w:rsidR="00EF7416" w:rsidRPr="00EF7416">
        <w:rPr>
          <w:b/>
        </w:rPr>
        <w:t>Local Storage</w:t>
      </w:r>
      <w:r w:rsidR="00EF7416">
        <w:rPr>
          <w:b/>
        </w:rPr>
        <w:t>.</w:t>
      </w:r>
    </w:p>
    <w:p w:rsidR="00BA6CEE" w:rsidRPr="00EF6717" w:rsidRDefault="00BA6CEE" w:rsidP="00BA6CEE">
      <w:pPr>
        <w:rPr>
          <w:sz w:val="16"/>
        </w:rPr>
      </w:pPr>
    </w:p>
    <w:p w:rsidR="00EF6717" w:rsidRPr="00EF6717" w:rsidRDefault="00BA6CEE" w:rsidP="00EF6717">
      <w:pPr>
        <w:rPr>
          <w:rFonts w:cstheme="minorHAnsi"/>
          <w:b/>
        </w:rPr>
      </w:pPr>
      <w:r w:rsidRPr="00BA6CEE">
        <w:rPr>
          <w:rFonts w:cstheme="minorHAnsi"/>
          <w:b/>
          <w:color w:val="1D824C" w:themeColor="accent1"/>
        </w:rPr>
        <w:t>BESTDEALS</w:t>
      </w:r>
      <w:r w:rsidR="00F31226">
        <w:rPr>
          <w:rFonts w:cstheme="minorHAnsi"/>
          <w:b/>
          <w:color w:val="1D824C" w:themeColor="accent1"/>
        </w:rPr>
        <w:br/>
      </w:r>
      <w:r w:rsidR="00F31226">
        <w:rPr>
          <w:rFonts w:cstheme="minorHAnsi"/>
          <w:b/>
        </w:rPr>
        <w:t>NEXT.JS, FIREBASE</w:t>
      </w:r>
    </w:p>
    <w:p w:rsidR="00EF6717" w:rsidRDefault="00EF6717" w:rsidP="00EF6717">
      <w:pPr>
        <w:pStyle w:val="ListParagraph"/>
        <w:numPr>
          <w:ilvl w:val="0"/>
          <w:numId w:val="15"/>
        </w:numPr>
      </w:pPr>
      <w:r>
        <w:t xml:space="preserve">Deployed web application </w:t>
      </w:r>
      <w:r w:rsidR="00D446FC">
        <w:t>to buy/rent property</w:t>
      </w:r>
      <w:r>
        <w:t xml:space="preserve"> in specific areas.</w:t>
      </w:r>
    </w:p>
    <w:p w:rsidR="00EF6717" w:rsidRDefault="00EF6717" w:rsidP="00EF6717">
      <w:pPr>
        <w:pStyle w:val="ListParagraph"/>
        <w:numPr>
          <w:ilvl w:val="0"/>
          <w:numId w:val="15"/>
        </w:numPr>
      </w:pPr>
      <w:r>
        <w:t>Displays pictures, details, facilities related to property, 3 keywords/page for SEO.</w:t>
      </w:r>
    </w:p>
    <w:p w:rsidR="00EF6717" w:rsidRPr="00EF6717" w:rsidRDefault="00EF6717" w:rsidP="00EF6717">
      <w:pPr>
        <w:pStyle w:val="ListParagraph"/>
        <w:numPr>
          <w:ilvl w:val="0"/>
          <w:numId w:val="15"/>
        </w:numPr>
      </w:pPr>
      <w:r>
        <w:t xml:space="preserve">Feature comprises </w:t>
      </w:r>
      <w:r w:rsidRPr="002C0606">
        <w:rPr>
          <w:b/>
        </w:rPr>
        <w:t>API Integration</w:t>
      </w:r>
      <w:r>
        <w:t xml:space="preserve">, </w:t>
      </w:r>
      <w:r w:rsidRPr="002C0606">
        <w:rPr>
          <w:b/>
        </w:rPr>
        <w:t>Responsive design</w:t>
      </w:r>
      <w:r>
        <w:t xml:space="preserve"> and </w:t>
      </w:r>
      <w:r>
        <w:rPr>
          <w:b/>
        </w:rPr>
        <w:t>SEO Compatibility</w:t>
      </w:r>
      <w:r>
        <w:t>.</w:t>
      </w:r>
    </w:p>
    <w:p w:rsidR="002F3A1A" w:rsidRPr="00EF6717" w:rsidRDefault="002F3A1A" w:rsidP="002F3A1A">
      <w:pPr>
        <w:rPr>
          <w:sz w:val="16"/>
        </w:rPr>
      </w:pPr>
    </w:p>
    <w:p w:rsidR="00F31226" w:rsidRDefault="00C87BC1" w:rsidP="005C16C6">
      <w:pPr>
        <w:rPr>
          <w:rFonts w:cstheme="minorHAnsi"/>
          <w:b/>
        </w:rPr>
      </w:pPr>
      <w:r>
        <w:rPr>
          <w:rFonts w:cstheme="minorHAnsi"/>
          <w:b/>
          <w:color w:val="1D824C" w:themeColor="accent1"/>
        </w:rPr>
        <w:t xml:space="preserve">LETSDO </w:t>
      </w:r>
      <w:r w:rsidR="00F31226">
        <w:rPr>
          <w:rFonts w:cstheme="minorHAnsi"/>
          <w:b/>
          <w:color w:val="1D824C" w:themeColor="accent1"/>
        </w:rPr>
        <w:br/>
      </w:r>
      <w:r w:rsidR="00F31226">
        <w:rPr>
          <w:rFonts w:cstheme="minorHAnsi"/>
          <w:b/>
        </w:rPr>
        <w:t>MERN STACK</w:t>
      </w:r>
    </w:p>
    <w:p w:rsidR="00EF6717" w:rsidRDefault="00D446FC" w:rsidP="00EF6717">
      <w:pPr>
        <w:pStyle w:val="ListParagraph"/>
        <w:numPr>
          <w:ilvl w:val="0"/>
          <w:numId w:val="15"/>
        </w:numPr>
      </w:pPr>
      <w:r>
        <w:t xml:space="preserve">Developed web application coded in </w:t>
      </w:r>
      <w:r w:rsidRPr="00D446FC">
        <w:rPr>
          <w:b/>
        </w:rPr>
        <w:t>React.js</w:t>
      </w:r>
      <w:r>
        <w:t xml:space="preserve"> and related frameworks</w:t>
      </w:r>
      <w:r w:rsidR="00EF6717">
        <w:t>.</w:t>
      </w:r>
    </w:p>
    <w:p w:rsidR="00EF6717" w:rsidRPr="005C16C6" w:rsidRDefault="00D446FC" w:rsidP="00EF6717">
      <w:pPr>
        <w:pStyle w:val="ListParagraph"/>
        <w:numPr>
          <w:ilvl w:val="0"/>
          <w:numId w:val="15"/>
        </w:numPr>
      </w:pPr>
      <w:r>
        <w:t>Tasks Management, Add, Delete, Mark, Edit tasks and create lists</w:t>
      </w:r>
      <w:r w:rsidR="00EF6717">
        <w:t>.</w:t>
      </w:r>
    </w:p>
    <w:p w:rsidR="00EF6717" w:rsidRPr="00EF6717" w:rsidRDefault="00EF6717" w:rsidP="00D446FC">
      <w:pPr>
        <w:pStyle w:val="ListParagraph"/>
        <w:numPr>
          <w:ilvl w:val="0"/>
          <w:numId w:val="15"/>
        </w:numPr>
      </w:pPr>
      <w:r>
        <w:t xml:space="preserve">Current feature contains </w:t>
      </w:r>
      <w:r w:rsidRPr="002C0606">
        <w:rPr>
          <w:b/>
        </w:rPr>
        <w:t>A</w:t>
      </w:r>
      <w:r>
        <w:rPr>
          <w:b/>
        </w:rPr>
        <w:t>nalytics</w:t>
      </w:r>
      <w:r>
        <w:t xml:space="preserve">, </w:t>
      </w:r>
      <w:r w:rsidRPr="002C0606">
        <w:rPr>
          <w:b/>
        </w:rPr>
        <w:t>Responsive design</w:t>
      </w:r>
      <w:r>
        <w:t xml:space="preserve">, </w:t>
      </w:r>
      <w:r w:rsidR="00D446FC" w:rsidRPr="00D446FC">
        <w:rPr>
          <w:b/>
        </w:rPr>
        <w:t>Local Storage</w:t>
      </w:r>
      <w:r>
        <w:t>.</w:t>
      </w:r>
    </w:p>
    <w:p w:rsidR="00BA6CEE" w:rsidRPr="00EF6717" w:rsidRDefault="00BA6CEE" w:rsidP="00BA6CEE">
      <w:pPr>
        <w:rPr>
          <w:rFonts w:cstheme="minorHAnsi"/>
          <w:b/>
          <w:color w:val="1D824C" w:themeColor="accent1"/>
          <w:sz w:val="16"/>
        </w:rPr>
      </w:pPr>
    </w:p>
    <w:p w:rsidR="00EF6717" w:rsidRDefault="00117C09" w:rsidP="00EF6717">
      <w:pPr>
        <w:spacing w:before="120" w:after="240"/>
        <w:rPr>
          <w:rFonts w:cstheme="minorHAnsi"/>
          <w:b/>
          <w:color w:val="404040" w:themeColor="text1" w:themeTint="BF"/>
          <w:sz w:val="28"/>
          <w:szCs w:val="26"/>
        </w:rPr>
      </w:pPr>
      <w:r w:rsidRPr="00265EEE">
        <w:rPr>
          <w:rFonts w:cstheme="minorHAnsi"/>
          <w:b/>
          <w:color w:val="404040" w:themeColor="text1" w:themeTint="BF"/>
          <w:sz w:val="28"/>
          <w:szCs w:val="26"/>
        </w:rPr>
        <w:t>EDUCATION</w:t>
      </w:r>
      <w:r w:rsidR="000841DC" w:rsidRPr="00265EEE">
        <w:rPr>
          <w:rFonts w:cstheme="minorHAnsi"/>
          <w:b/>
          <w:color w:val="404040" w:themeColor="text1" w:themeTint="BF"/>
          <w:sz w:val="28"/>
        </w:rPr>
        <w:br/>
      </w:r>
      <w:r w:rsidR="005C09C5">
        <w:rPr>
          <w:rFonts w:cstheme="minorHAnsi"/>
          <w:b/>
          <w:sz w:val="20"/>
        </w:rPr>
        <w:t xml:space="preserve"> </w:t>
      </w:r>
      <w:r w:rsidR="000E0B0C">
        <w:rPr>
          <w:rFonts w:cstheme="minorHAnsi"/>
          <w:b/>
        </w:rPr>
        <w:t xml:space="preserve">AUGUST 2018 – SEPTEMBER </w:t>
      </w:r>
      <w:r w:rsidR="000841DC" w:rsidRPr="00265EEE">
        <w:rPr>
          <w:rFonts w:cstheme="minorHAnsi"/>
          <w:b/>
        </w:rPr>
        <w:t>2022</w:t>
      </w:r>
      <w:r w:rsidR="000841DC" w:rsidRPr="00265EEE">
        <w:rPr>
          <w:rFonts w:cstheme="minorHAnsi"/>
          <w:b/>
          <w:sz w:val="20"/>
        </w:rPr>
        <w:br/>
      </w:r>
      <w:r w:rsidR="005C09C5">
        <w:rPr>
          <w:rFonts w:cstheme="minorHAnsi"/>
          <w:b/>
          <w:color w:val="1D824C" w:themeColor="accent1"/>
          <w:sz w:val="20"/>
        </w:rPr>
        <w:t xml:space="preserve"> </w:t>
      </w:r>
      <w:r w:rsidR="000841DC" w:rsidRPr="00265EEE">
        <w:rPr>
          <w:rFonts w:cstheme="minorHAnsi"/>
          <w:b/>
          <w:color w:val="1D824C" w:themeColor="accent1"/>
        </w:rPr>
        <w:t>BACHELOR OF TECHNOLOGY</w:t>
      </w:r>
      <w:r w:rsidR="000841DC" w:rsidRPr="00265EEE">
        <w:rPr>
          <w:rFonts w:cstheme="minorHAnsi"/>
          <w:b/>
          <w:sz w:val="20"/>
        </w:rPr>
        <w:br/>
      </w:r>
      <w:r w:rsidR="005C09C5">
        <w:rPr>
          <w:rFonts w:cstheme="minorHAnsi"/>
          <w:b/>
          <w:sz w:val="20"/>
        </w:rPr>
        <w:t xml:space="preserve"> </w:t>
      </w:r>
      <w:r w:rsidR="000841DC" w:rsidRPr="00265EEE">
        <w:rPr>
          <w:rFonts w:cstheme="minorHAnsi"/>
          <w:b/>
        </w:rPr>
        <w:t>Electronics and Communication Engineering</w:t>
      </w:r>
      <w:r w:rsidR="000841DC" w:rsidRPr="00265EEE">
        <w:rPr>
          <w:rFonts w:cstheme="minorHAnsi"/>
          <w:b/>
          <w:sz w:val="20"/>
        </w:rPr>
        <w:br/>
      </w:r>
      <w:r w:rsidR="005C09C5">
        <w:rPr>
          <w:rFonts w:cstheme="minorHAnsi"/>
        </w:rPr>
        <w:t xml:space="preserve"> </w:t>
      </w:r>
      <w:r w:rsidR="000841DC" w:rsidRPr="00265EEE">
        <w:rPr>
          <w:rFonts w:cstheme="minorHAnsi"/>
        </w:rPr>
        <w:t>Himachal Pradesh Technical University</w:t>
      </w:r>
    </w:p>
    <w:p w:rsidR="00EF6717" w:rsidRPr="008C0673" w:rsidRDefault="00EF6717" w:rsidP="00EF6717">
      <w:r>
        <w:rPr>
          <w:rFonts w:cstheme="minorHAnsi"/>
          <w:b/>
          <w:color w:val="404040" w:themeColor="text1" w:themeTint="BF"/>
          <w:sz w:val="28"/>
          <w:szCs w:val="26"/>
        </w:rPr>
        <w:t xml:space="preserve">TECHNICAL </w:t>
      </w:r>
      <w:r w:rsidRPr="008C0673">
        <w:rPr>
          <w:rFonts w:cstheme="minorHAnsi"/>
          <w:b/>
          <w:color w:val="404040" w:themeColor="text1" w:themeTint="BF"/>
          <w:sz w:val="28"/>
          <w:szCs w:val="26"/>
        </w:rPr>
        <w:t>SKILLS</w:t>
      </w:r>
      <w:r>
        <w:rPr>
          <w:rFonts w:cstheme="minorHAnsi"/>
          <w:color w:val="404040" w:themeColor="text1" w:themeTint="BF"/>
        </w:rPr>
        <w:br/>
      </w:r>
      <w:r>
        <w:rPr>
          <w:b/>
          <w:color w:val="1D824C" w:themeColor="accent1"/>
        </w:rPr>
        <w:t xml:space="preserve"> </w:t>
      </w:r>
      <w:r w:rsidRPr="008C0673">
        <w:rPr>
          <w:b/>
          <w:color w:val="1D824C" w:themeColor="accent1"/>
        </w:rPr>
        <w:t>Frameworks and Libraries:</w:t>
      </w:r>
      <w:r w:rsidRPr="008C0673">
        <w:rPr>
          <w:color w:val="1D824C" w:themeColor="accent1"/>
        </w:rPr>
        <w:t xml:space="preserve"> </w:t>
      </w:r>
      <w:r w:rsidRPr="008C0673">
        <w:t>React.js, React native, Node.js, Express.js,</w:t>
      </w:r>
      <w:r>
        <w:t xml:space="preserve"> Next.js</w:t>
      </w:r>
      <w:r w:rsidRPr="008C0673">
        <w:t>.</w:t>
      </w:r>
      <w:r>
        <w:rPr>
          <w:rFonts w:cstheme="minorHAnsi"/>
          <w:b/>
          <w:color w:val="404040" w:themeColor="text1" w:themeTint="BF"/>
          <w:sz w:val="28"/>
          <w:szCs w:val="26"/>
        </w:rPr>
        <w:br/>
      </w:r>
      <w:r>
        <w:rPr>
          <w:b/>
          <w:color w:val="1D824C" w:themeColor="accent1"/>
        </w:rPr>
        <w:t xml:space="preserve"> </w:t>
      </w:r>
      <w:r w:rsidRPr="008C0673">
        <w:rPr>
          <w:b/>
          <w:color w:val="1D824C" w:themeColor="accent1"/>
        </w:rPr>
        <w:t xml:space="preserve">Languages: </w:t>
      </w:r>
      <w:r>
        <w:t>JavaScript, C++</w:t>
      </w:r>
      <w:r w:rsidRPr="008C0673">
        <w:t>, HTML, CSS.</w:t>
      </w:r>
    </w:p>
    <w:p w:rsidR="00EF6717" w:rsidRPr="008C0673" w:rsidRDefault="00EF6717" w:rsidP="00EF6717">
      <w:pPr>
        <w:rPr>
          <w:rFonts w:cstheme="minorHAnsi"/>
        </w:rPr>
      </w:pPr>
      <w:r>
        <w:rPr>
          <w:b/>
          <w:color w:val="1D824C" w:themeColor="accent1"/>
        </w:rPr>
        <w:t xml:space="preserve"> </w:t>
      </w:r>
      <w:r w:rsidRPr="008C0673">
        <w:rPr>
          <w:b/>
          <w:color w:val="1D824C" w:themeColor="accent1"/>
        </w:rPr>
        <w:t>Tools:</w:t>
      </w:r>
      <w:r w:rsidRPr="008C0673">
        <w:rPr>
          <w:color w:val="1D824C" w:themeColor="accent1"/>
        </w:rPr>
        <w:t xml:space="preserve">  </w:t>
      </w:r>
      <w:r w:rsidRPr="008C0673">
        <w:rPr>
          <w:rFonts w:cstheme="minorHAnsi"/>
        </w:rPr>
        <w:t>Bootstrap,</w:t>
      </w:r>
      <w:r>
        <w:rPr>
          <w:rFonts w:cstheme="minorHAnsi"/>
        </w:rPr>
        <w:t xml:space="preserve"> Material UI,</w:t>
      </w:r>
      <w:r w:rsidR="00D446FC">
        <w:rPr>
          <w:rFonts w:cstheme="minorHAnsi"/>
        </w:rPr>
        <w:t xml:space="preserve"> Figma, Git, MS Office, Asana.</w:t>
      </w:r>
    </w:p>
    <w:p w:rsidR="00EF6717" w:rsidRPr="008C0673" w:rsidRDefault="00EF6717" w:rsidP="00EF6717">
      <w:pPr>
        <w:rPr>
          <w:rFonts w:cstheme="minorHAnsi"/>
        </w:rPr>
      </w:pPr>
      <w:r>
        <w:rPr>
          <w:b/>
          <w:color w:val="1D824C" w:themeColor="accent1"/>
        </w:rPr>
        <w:t xml:space="preserve"> </w:t>
      </w:r>
      <w:r w:rsidRPr="008C0673">
        <w:rPr>
          <w:b/>
          <w:color w:val="1D824C" w:themeColor="accent1"/>
        </w:rPr>
        <w:t>Database:</w:t>
      </w:r>
      <w:r w:rsidRPr="008C0673">
        <w:rPr>
          <w:color w:val="1D824C" w:themeColor="accent1"/>
        </w:rPr>
        <w:t xml:space="preserve"> </w:t>
      </w:r>
      <w:r w:rsidR="00D446FC">
        <w:rPr>
          <w:rFonts w:cstheme="minorHAnsi"/>
        </w:rPr>
        <w:t xml:space="preserve">Firebase, MongoDB, </w:t>
      </w:r>
      <w:r w:rsidR="00D446FC" w:rsidRPr="00D446FC">
        <w:rPr>
          <w:rFonts w:cstheme="minorHAnsi"/>
          <w:szCs w:val="20"/>
          <w:shd w:val="clear" w:color="auto" w:fill="FFFFFF"/>
        </w:rPr>
        <w:t>MySQL</w:t>
      </w:r>
      <w:r w:rsidR="00D446FC">
        <w:rPr>
          <w:rFonts w:cstheme="minorHAnsi"/>
          <w:szCs w:val="20"/>
          <w:shd w:val="clear" w:color="auto" w:fill="FFFFFF"/>
        </w:rPr>
        <w:t>.</w:t>
      </w:r>
      <w:bookmarkStart w:id="0" w:name="_GoBack"/>
      <w:bookmarkEnd w:id="0"/>
    </w:p>
    <w:p w:rsidR="00F67B53" w:rsidRPr="00EF6717" w:rsidRDefault="00F67B53" w:rsidP="00EF6717">
      <w:pPr>
        <w:spacing w:before="120" w:after="240"/>
        <w:rPr>
          <w:rFonts w:cstheme="minorHAnsi"/>
          <w:b/>
          <w:color w:val="404040" w:themeColor="text1" w:themeTint="BF"/>
          <w:sz w:val="28"/>
          <w:szCs w:val="26"/>
        </w:rPr>
      </w:pPr>
    </w:p>
    <w:sectPr w:rsidR="00F67B53" w:rsidRPr="00EF6717" w:rsidSect="00180BF5">
      <w:footerReference w:type="default" r:id="rId12"/>
      <w:pgSz w:w="12240" w:h="15840" w:code="1"/>
      <w:pgMar w:top="567" w:right="567" w:bottom="193" w:left="567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7371" w:rsidRDefault="00187371" w:rsidP="0068194B">
      <w:r>
        <w:separator/>
      </w:r>
    </w:p>
    <w:p w:rsidR="00187371" w:rsidRDefault="00187371"/>
    <w:p w:rsidR="00187371" w:rsidRDefault="00187371"/>
  </w:endnote>
  <w:endnote w:type="continuationSeparator" w:id="0">
    <w:p w:rsidR="00187371" w:rsidRDefault="00187371" w:rsidP="0068194B">
      <w:r>
        <w:continuationSeparator/>
      </w:r>
    </w:p>
    <w:p w:rsidR="00187371" w:rsidRDefault="00187371"/>
    <w:p w:rsidR="00187371" w:rsidRDefault="001873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64A45" w:rsidRDefault="00264A4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683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7371" w:rsidRDefault="00187371" w:rsidP="0068194B">
      <w:r>
        <w:separator/>
      </w:r>
    </w:p>
    <w:p w:rsidR="00187371" w:rsidRDefault="00187371"/>
    <w:p w:rsidR="00187371" w:rsidRDefault="00187371"/>
  </w:footnote>
  <w:footnote w:type="continuationSeparator" w:id="0">
    <w:p w:rsidR="00187371" w:rsidRDefault="00187371" w:rsidP="0068194B">
      <w:r>
        <w:continuationSeparator/>
      </w:r>
    </w:p>
    <w:p w:rsidR="00187371" w:rsidRDefault="00187371"/>
    <w:p w:rsidR="00187371" w:rsidRDefault="0018737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50542C4"/>
    <w:multiLevelType w:val="hybridMultilevel"/>
    <w:tmpl w:val="30046D2C"/>
    <w:lvl w:ilvl="0" w:tplc="22A0A4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1D824C" w:themeColor="accen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8D65B9"/>
    <w:multiLevelType w:val="hybridMultilevel"/>
    <w:tmpl w:val="8108B4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A57D30"/>
    <w:multiLevelType w:val="hybridMultilevel"/>
    <w:tmpl w:val="F08601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F67EE1"/>
    <w:multiLevelType w:val="hybridMultilevel"/>
    <w:tmpl w:val="92A68C0A"/>
    <w:lvl w:ilvl="0" w:tplc="22A0A4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color w:val="1D824C" w:themeColor="accen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CA006DD"/>
    <w:multiLevelType w:val="hybridMultilevel"/>
    <w:tmpl w:val="97CC1BDC"/>
    <w:lvl w:ilvl="0" w:tplc="22A0A4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color w:val="1D824C" w:themeColor="accent1"/>
      </w:rPr>
    </w:lvl>
    <w:lvl w:ilvl="1" w:tplc="40090003" w:tentative="1">
      <w:start w:val="1"/>
      <w:numFmt w:val="bullet"/>
      <w:lvlText w:val="o"/>
      <w:lvlJc w:val="left"/>
      <w:pPr>
        <w:ind w:left="6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5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2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95" w:hanging="360"/>
      </w:pPr>
      <w:rPr>
        <w:rFonts w:ascii="Wingdings" w:hAnsi="Wingdings" w:hint="default"/>
      </w:rPr>
    </w:lvl>
  </w:abstractNum>
  <w:abstractNum w:abstractNumId="15" w15:restartNumberingAfterBreak="0">
    <w:nsid w:val="173D388E"/>
    <w:multiLevelType w:val="hybridMultilevel"/>
    <w:tmpl w:val="D38A04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88B3DCE"/>
    <w:multiLevelType w:val="hybridMultilevel"/>
    <w:tmpl w:val="A6EEA7D6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7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8" w15:restartNumberingAfterBreak="0">
    <w:nsid w:val="1A7A74A8"/>
    <w:multiLevelType w:val="hybridMultilevel"/>
    <w:tmpl w:val="3BC2E12A"/>
    <w:lvl w:ilvl="0" w:tplc="22A0A4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color w:val="1D824C" w:themeColor="accen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C951F9"/>
    <w:multiLevelType w:val="hybridMultilevel"/>
    <w:tmpl w:val="EF146B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CF32CC"/>
    <w:multiLevelType w:val="hybridMultilevel"/>
    <w:tmpl w:val="F8F44E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F90EC2"/>
    <w:multiLevelType w:val="hybridMultilevel"/>
    <w:tmpl w:val="C53281CA"/>
    <w:lvl w:ilvl="0" w:tplc="22A0A4CA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  <w:b/>
        <w:color w:val="1D824C" w:themeColor="accent1"/>
      </w:rPr>
    </w:lvl>
    <w:lvl w:ilvl="1" w:tplc="40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2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2FA91ABE"/>
    <w:multiLevelType w:val="hybridMultilevel"/>
    <w:tmpl w:val="5A3E7A62"/>
    <w:lvl w:ilvl="0" w:tplc="22A0A4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color w:val="1D824C" w:themeColor="accen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6C448A"/>
    <w:multiLevelType w:val="hybridMultilevel"/>
    <w:tmpl w:val="61CAD8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9C3217"/>
    <w:multiLevelType w:val="hybridMultilevel"/>
    <w:tmpl w:val="9F203C4C"/>
    <w:lvl w:ilvl="0" w:tplc="22A0A4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color w:val="1D824C" w:themeColor="accen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AF2B3E"/>
    <w:multiLevelType w:val="hybridMultilevel"/>
    <w:tmpl w:val="3AC4BF86"/>
    <w:lvl w:ilvl="0" w:tplc="22A0A4CA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  <w:b/>
        <w:color w:val="1D824C" w:themeColor="accent1"/>
      </w:rPr>
    </w:lvl>
    <w:lvl w:ilvl="1" w:tplc="40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27" w15:restartNumberingAfterBreak="0">
    <w:nsid w:val="46167872"/>
    <w:multiLevelType w:val="hybridMultilevel"/>
    <w:tmpl w:val="0226BE5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53B20B25"/>
    <w:multiLevelType w:val="hybridMultilevel"/>
    <w:tmpl w:val="63DEB5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7037BA"/>
    <w:multiLevelType w:val="hybridMultilevel"/>
    <w:tmpl w:val="5908089A"/>
    <w:lvl w:ilvl="0" w:tplc="22A0A4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color w:val="1D824C" w:themeColor="accen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290696"/>
    <w:multiLevelType w:val="hybridMultilevel"/>
    <w:tmpl w:val="95B4896C"/>
    <w:lvl w:ilvl="0" w:tplc="22A0A4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1D824C" w:themeColor="accen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3111CF"/>
    <w:multiLevelType w:val="hybridMultilevel"/>
    <w:tmpl w:val="DCC871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A572AE"/>
    <w:multiLevelType w:val="hybridMultilevel"/>
    <w:tmpl w:val="FF608F7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4" w15:restartNumberingAfterBreak="0">
    <w:nsid w:val="715E703F"/>
    <w:multiLevelType w:val="hybridMultilevel"/>
    <w:tmpl w:val="FB3612D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3611235"/>
    <w:multiLevelType w:val="hybridMultilevel"/>
    <w:tmpl w:val="75B050C6"/>
    <w:lvl w:ilvl="0" w:tplc="22A0A4CA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  <w:b/>
        <w:color w:val="1D824C" w:themeColor="accent1"/>
      </w:rPr>
    </w:lvl>
    <w:lvl w:ilvl="1" w:tplc="40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36" w15:restartNumberingAfterBreak="0">
    <w:nsid w:val="7ADC114F"/>
    <w:multiLevelType w:val="hybridMultilevel"/>
    <w:tmpl w:val="62746104"/>
    <w:lvl w:ilvl="0" w:tplc="22A0A4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1D824C" w:themeColor="accen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506A41"/>
    <w:multiLevelType w:val="hybridMultilevel"/>
    <w:tmpl w:val="16EA73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7"/>
  </w:num>
  <w:num w:numId="6">
    <w:abstractNumId w:val="3"/>
  </w:num>
  <w:num w:numId="7">
    <w:abstractNumId w:val="22"/>
  </w:num>
  <w:num w:numId="8">
    <w:abstractNumId w:val="2"/>
  </w:num>
  <w:num w:numId="9">
    <w:abstractNumId w:val="28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4"/>
  </w:num>
  <w:num w:numId="15">
    <w:abstractNumId w:val="18"/>
  </w:num>
  <w:num w:numId="16">
    <w:abstractNumId w:val="33"/>
  </w:num>
  <w:num w:numId="17">
    <w:abstractNumId w:val="16"/>
  </w:num>
  <w:num w:numId="18">
    <w:abstractNumId w:val="26"/>
  </w:num>
  <w:num w:numId="19">
    <w:abstractNumId w:val="35"/>
  </w:num>
  <w:num w:numId="20">
    <w:abstractNumId w:val="21"/>
  </w:num>
  <w:num w:numId="21">
    <w:abstractNumId w:val="30"/>
  </w:num>
  <w:num w:numId="22">
    <w:abstractNumId w:val="23"/>
  </w:num>
  <w:num w:numId="23">
    <w:abstractNumId w:val="13"/>
  </w:num>
  <w:num w:numId="24">
    <w:abstractNumId w:val="25"/>
  </w:num>
  <w:num w:numId="25">
    <w:abstractNumId w:val="36"/>
  </w:num>
  <w:num w:numId="26">
    <w:abstractNumId w:val="31"/>
  </w:num>
  <w:num w:numId="27">
    <w:abstractNumId w:val="10"/>
  </w:num>
  <w:num w:numId="28">
    <w:abstractNumId w:val="32"/>
  </w:num>
  <w:num w:numId="29">
    <w:abstractNumId w:val="15"/>
  </w:num>
  <w:num w:numId="30">
    <w:abstractNumId w:val="37"/>
  </w:num>
  <w:num w:numId="31">
    <w:abstractNumId w:val="20"/>
  </w:num>
  <w:num w:numId="32">
    <w:abstractNumId w:val="27"/>
  </w:num>
  <w:num w:numId="33">
    <w:abstractNumId w:val="34"/>
  </w:num>
  <w:num w:numId="34">
    <w:abstractNumId w:val="19"/>
  </w:num>
  <w:num w:numId="35">
    <w:abstractNumId w:val="11"/>
  </w:num>
  <w:num w:numId="36">
    <w:abstractNumId w:val="29"/>
  </w:num>
  <w:num w:numId="37">
    <w:abstractNumId w:val="24"/>
  </w:num>
  <w:num w:numId="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3AF"/>
    <w:rsid w:val="000001EF"/>
    <w:rsid w:val="00007322"/>
    <w:rsid w:val="00007728"/>
    <w:rsid w:val="000125FB"/>
    <w:rsid w:val="00024584"/>
    <w:rsid w:val="00024730"/>
    <w:rsid w:val="00053D3A"/>
    <w:rsid w:val="00055E95"/>
    <w:rsid w:val="0007021F"/>
    <w:rsid w:val="00070CE4"/>
    <w:rsid w:val="000732A2"/>
    <w:rsid w:val="000841DC"/>
    <w:rsid w:val="000B2BA5"/>
    <w:rsid w:val="000D386C"/>
    <w:rsid w:val="000E0B0C"/>
    <w:rsid w:val="000E54EF"/>
    <w:rsid w:val="000F2F8C"/>
    <w:rsid w:val="0010006E"/>
    <w:rsid w:val="001045A8"/>
    <w:rsid w:val="00114A91"/>
    <w:rsid w:val="00117C09"/>
    <w:rsid w:val="001427E1"/>
    <w:rsid w:val="00163668"/>
    <w:rsid w:val="00171566"/>
    <w:rsid w:val="00174676"/>
    <w:rsid w:val="001755A8"/>
    <w:rsid w:val="00180BF5"/>
    <w:rsid w:val="00184014"/>
    <w:rsid w:val="00187371"/>
    <w:rsid w:val="00192008"/>
    <w:rsid w:val="001B279E"/>
    <w:rsid w:val="001C0E68"/>
    <w:rsid w:val="001C2E8B"/>
    <w:rsid w:val="001C4B6F"/>
    <w:rsid w:val="001D0BF1"/>
    <w:rsid w:val="001E3120"/>
    <w:rsid w:val="001E7E0C"/>
    <w:rsid w:val="001F0BB0"/>
    <w:rsid w:val="001F4E6D"/>
    <w:rsid w:val="001F54CC"/>
    <w:rsid w:val="001F6140"/>
    <w:rsid w:val="00203573"/>
    <w:rsid w:val="0020597D"/>
    <w:rsid w:val="00213B4C"/>
    <w:rsid w:val="002253B0"/>
    <w:rsid w:val="00236D54"/>
    <w:rsid w:val="00241D8C"/>
    <w:rsid w:val="00241FDB"/>
    <w:rsid w:val="00246D1E"/>
    <w:rsid w:val="0024720C"/>
    <w:rsid w:val="00253EED"/>
    <w:rsid w:val="002617AE"/>
    <w:rsid w:val="002638D0"/>
    <w:rsid w:val="002647D3"/>
    <w:rsid w:val="00264A45"/>
    <w:rsid w:val="00265A9D"/>
    <w:rsid w:val="00265EEE"/>
    <w:rsid w:val="00275EAE"/>
    <w:rsid w:val="002936BB"/>
    <w:rsid w:val="00294998"/>
    <w:rsid w:val="0029692B"/>
    <w:rsid w:val="00297F18"/>
    <w:rsid w:val="002A1945"/>
    <w:rsid w:val="002B2958"/>
    <w:rsid w:val="002B3FC8"/>
    <w:rsid w:val="002C0606"/>
    <w:rsid w:val="002D23C5"/>
    <w:rsid w:val="002D6137"/>
    <w:rsid w:val="002E7E61"/>
    <w:rsid w:val="002F05E5"/>
    <w:rsid w:val="002F254D"/>
    <w:rsid w:val="002F30E4"/>
    <w:rsid w:val="002F3A1A"/>
    <w:rsid w:val="003043BC"/>
    <w:rsid w:val="00307140"/>
    <w:rsid w:val="00316DFF"/>
    <w:rsid w:val="00325B57"/>
    <w:rsid w:val="00336056"/>
    <w:rsid w:val="003544E1"/>
    <w:rsid w:val="003557C8"/>
    <w:rsid w:val="003605E7"/>
    <w:rsid w:val="0036392A"/>
    <w:rsid w:val="00366398"/>
    <w:rsid w:val="003A0632"/>
    <w:rsid w:val="003A30E5"/>
    <w:rsid w:val="003A6ADF"/>
    <w:rsid w:val="003B5928"/>
    <w:rsid w:val="003D380F"/>
    <w:rsid w:val="003E160D"/>
    <w:rsid w:val="003E1F79"/>
    <w:rsid w:val="003F1D5F"/>
    <w:rsid w:val="00405128"/>
    <w:rsid w:val="00406CFF"/>
    <w:rsid w:val="004075E3"/>
    <w:rsid w:val="00416B25"/>
    <w:rsid w:val="00420592"/>
    <w:rsid w:val="004319E0"/>
    <w:rsid w:val="00437E8C"/>
    <w:rsid w:val="00440225"/>
    <w:rsid w:val="00456F4F"/>
    <w:rsid w:val="0047251C"/>
    <w:rsid w:val="004726BC"/>
    <w:rsid w:val="00474105"/>
    <w:rsid w:val="00480E6E"/>
    <w:rsid w:val="00486277"/>
    <w:rsid w:val="00494CF6"/>
    <w:rsid w:val="00495F8D"/>
    <w:rsid w:val="00496F90"/>
    <w:rsid w:val="004A1FAE"/>
    <w:rsid w:val="004A32FF"/>
    <w:rsid w:val="004B06EB"/>
    <w:rsid w:val="004B6AD0"/>
    <w:rsid w:val="004C2D5D"/>
    <w:rsid w:val="004C33E1"/>
    <w:rsid w:val="004E01EB"/>
    <w:rsid w:val="004E2794"/>
    <w:rsid w:val="005008F0"/>
    <w:rsid w:val="00510392"/>
    <w:rsid w:val="00513E2A"/>
    <w:rsid w:val="005539AE"/>
    <w:rsid w:val="00562C02"/>
    <w:rsid w:val="00566A35"/>
    <w:rsid w:val="0056701E"/>
    <w:rsid w:val="005740D7"/>
    <w:rsid w:val="00597B6F"/>
    <w:rsid w:val="005A0F26"/>
    <w:rsid w:val="005A1B10"/>
    <w:rsid w:val="005A6850"/>
    <w:rsid w:val="005B1B1B"/>
    <w:rsid w:val="005C09C5"/>
    <w:rsid w:val="005C16C6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CE5"/>
    <w:rsid w:val="006B7D7B"/>
    <w:rsid w:val="006C1A5E"/>
    <w:rsid w:val="006E1507"/>
    <w:rsid w:val="00712D8B"/>
    <w:rsid w:val="00714346"/>
    <w:rsid w:val="0071683E"/>
    <w:rsid w:val="007273B7"/>
    <w:rsid w:val="00733E0A"/>
    <w:rsid w:val="0074403D"/>
    <w:rsid w:val="00746D44"/>
    <w:rsid w:val="007538DC"/>
    <w:rsid w:val="00757803"/>
    <w:rsid w:val="0077354A"/>
    <w:rsid w:val="0079206B"/>
    <w:rsid w:val="00796076"/>
    <w:rsid w:val="007C0566"/>
    <w:rsid w:val="007C606B"/>
    <w:rsid w:val="007D742F"/>
    <w:rsid w:val="007E025E"/>
    <w:rsid w:val="007E6A61"/>
    <w:rsid w:val="00801140"/>
    <w:rsid w:val="00803404"/>
    <w:rsid w:val="00811711"/>
    <w:rsid w:val="00834955"/>
    <w:rsid w:val="00836014"/>
    <w:rsid w:val="00844C85"/>
    <w:rsid w:val="00855B59"/>
    <w:rsid w:val="00860461"/>
    <w:rsid w:val="0086487C"/>
    <w:rsid w:val="00870B20"/>
    <w:rsid w:val="008829F8"/>
    <w:rsid w:val="00885897"/>
    <w:rsid w:val="008A4A09"/>
    <w:rsid w:val="008A6538"/>
    <w:rsid w:val="008B1988"/>
    <w:rsid w:val="008C0673"/>
    <w:rsid w:val="008C7056"/>
    <w:rsid w:val="008E43AF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A5D54"/>
    <w:rsid w:val="009B5D82"/>
    <w:rsid w:val="009C4DFC"/>
    <w:rsid w:val="009D44F8"/>
    <w:rsid w:val="009E3160"/>
    <w:rsid w:val="009E5C75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4062"/>
    <w:rsid w:val="00A755E8"/>
    <w:rsid w:val="00A93A5D"/>
    <w:rsid w:val="00AA14E8"/>
    <w:rsid w:val="00AB32F8"/>
    <w:rsid w:val="00AB610B"/>
    <w:rsid w:val="00AD360E"/>
    <w:rsid w:val="00AD40FB"/>
    <w:rsid w:val="00AD60BE"/>
    <w:rsid w:val="00AD782D"/>
    <w:rsid w:val="00AE7650"/>
    <w:rsid w:val="00B10EBE"/>
    <w:rsid w:val="00B225C7"/>
    <w:rsid w:val="00B236F1"/>
    <w:rsid w:val="00B50F99"/>
    <w:rsid w:val="00B51D1B"/>
    <w:rsid w:val="00B540F4"/>
    <w:rsid w:val="00B579D6"/>
    <w:rsid w:val="00B60FD0"/>
    <w:rsid w:val="00B622DF"/>
    <w:rsid w:val="00B6332A"/>
    <w:rsid w:val="00B81760"/>
    <w:rsid w:val="00B8494C"/>
    <w:rsid w:val="00BA1546"/>
    <w:rsid w:val="00BA1632"/>
    <w:rsid w:val="00BA6CEE"/>
    <w:rsid w:val="00BB4E51"/>
    <w:rsid w:val="00BD431F"/>
    <w:rsid w:val="00BE423E"/>
    <w:rsid w:val="00BF61AC"/>
    <w:rsid w:val="00C47FA6"/>
    <w:rsid w:val="00C52B0B"/>
    <w:rsid w:val="00C57FC6"/>
    <w:rsid w:val="00C66A7D"/>
    <w:rsid w:val="00C779DA"/>
    <w:rsid w:val="00C814F7"/>
    <w:rsid w:val="00C87BC1"/>
    <w:rsid w:val="00CA4B4D"/>
    <w:rsid w:val="00CB35C3"/>
    <w:rsid w:val="00CD323D"/>
    <w:rsid w:val="00CE4030"/>
    <w:rsid w:val="00CE64B3"/>
    <w:rsid w:val="00CF1030"/>
    <w:rsid w:val="00CF10A1"/>
    <w:rsid w:val="00CF1A49"/>
    <w:rsid w:val="00D0630C"/>
    <w:rsid w:val="00D243A9"/>
    <w:rsid w:val="00D305E5"/>
    <w:rsid w:val="00D37CD3"/>
    <w:rsid w:val="00D446FC"/>
    <w:rsid w:val="00D450DC"/>
    <w:rsid w:val="00D54A6F"/>
    <w:rsid w:val="00D66A52"/>
    <w:rsid w:val="00D66EFA"/>
    <w:rsid w:val="00D72A2D"/>
    <w:rsid w:val="00D9521A"/>
    <w:rsid w:val="00DA36D6"/>
    <w:rsid w:val="00DA3914"/>
    <w:rsid w:val="00DA59AA"/>
    <w:rsid w:val="00DA7E52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B4F45"/>
    <w:rsid w:val="00EC1351"/>
    <w:rsid w:val="00EC4CBF"/>
    <w:rsid w:val="00EE2CA8"/>
    <w:rsid w:val="00EE6F86"/>
    <w:rsid w:val="00EF17E8"/>
    <w:rsid w:val="00EF51D9"/>
    <w:rsid w:val="00EF6717"/>
    <w:rsid w:val="00EF6BA3"/>
    <w:rsid w:val="00EF7416"/>
    <w:rsid w:val="00F03AFC"/>
    <w:rsid w:val="00F130DD"/>
    <w:rsid w:val="00F219E8"/>
    <w:rsid w:val="00F24884"/>
    <w:rsid w:val="00F31226"/>
    <w:rsid w:val="00F427D2"/>
    <w:rsid w:val="00F476C4"/>
    <w:rsid w:val="00F529E1"/>
    <w:rsid w:val="00F61DF9"/>
    <w:rsid w:val="00F64753"/>
    <w:rsid w:val="00F67B53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21E0"/>
    <w:rsid w:val="00FE55A2"/>
    <w:rsid w:val="00FF5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DADCE0"/>
  <w15:chartTrackingRefBased/>
  <w15:docId w15:val="{564B3534-67AC-4A69-872F-A5ED6D33A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09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nandanlalka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unandan.netlify.app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sunandan238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unandan2387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3C3E173C2CE49A9A7B826154C8A95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55D277-FE37-49D8-A1DF-B889BA9904D6}"/>
      </w:docPartPr>
      <w:docPartBody>
        <w:p w:rsidR="00930003" w:rsidRDefault="00304CDF">
          <w:pPr>
            <w:pStyle w:val="93C3E173C2CE49A9A7B826154C8A953E"/>
          </w:pPr>
          <w:r w:rsidRPr="00CF1A49">
            <w:t>Phone</w:t>
          </w:r>
        </w:p>
      </w:docPartBody>
    </w:docPart>
    <w:docPart>
      <w:docPartPr>
        <w:name w:val="64D87C69CB9342619AE97DFCC4822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298695-DE87-427E-8F2E-A6F45FD393E6}"/>
      </w:docPartPr>
      <w:docPartBody>
        <w:p w:rsidR="00930003" w:rsidRDefault="00304CDF">
          <w:pPr>
            <w:pStyle w:val="64D87C69CB9342619AE97DFCC4822805"/>
          </w:pPr>
          <w:r w:rsidRPr="00CF1A49">
            <w:t>Email</w:t>
          </w:r>
        </w:p>
      </w:docPartBody>
    </w:docPart>
    <w:docPart>
      <w:docPartPr>
        <w:name w:val="48124D8669A94DFF9C8CD246289694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15EA6D-E5F9-47F7-886D-6A4D082A28A3}"/>
      </w:docPartPr>
      <w:docPartBody>
        <w:p w:rsidR="00930003" w:rsidRDefault="00304CDF">
          <w:pPr>
            <w:pStyle w:val="48124D8669A94DFF9C8CD24628969409"/>
          </w:pPr>
          <w:r w:rsidRPr="00CF1A49">
            <w:t>LinkedIn Profile</w:t>
          </w:r>
        </w:p>
      </w:docPartBody>
    </w:docPart>
    <w:docPart>
      <w:docPartPr>
        <w:name w:val="DBBB17078708442785346F74E1D79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5BB596-A39E-473E-9A66-440630F50885}"/>
      </w:docPartPr>
      <w:docPartBody>
        <w:p w:rsidR="00930003" w:rsidRDefault="00304CDF">
          <w:pPr>
            <w:pStyle w:val="DBBB17078708442785346F74E1D79082"/>
          </w:pPr>
          <w:r w:rsidRPr="00CF1A49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28E"/>
    <w:rsid w:val="000130C3"/>
    <w:rsid w:val="000836A4"/>
    <w:rsid w:val="001720F4"/>
    <w:rsid w:val="002F628E"/>
    <w:rsid w:val="00304CDF"/>
    <w:rsid w:val="00637B5B"/>
    <w:rsid w:val="00647BA5"/>
    <w:rsid w:val="00930003"/>
    <w:rsid w:val="009800E7"/>
    <w:rsid w:val="00B228A8"/>
    <w:rsid w:val="00C668A1"/>
    <w:rsid w:val="00D42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41B16C88AA4A619DC7C5559E9CC26C">
    <w:name w:val="1541B16C88AA4A619DC7C5559E9CC26C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C6751E4ABC3E4C9FAF0A0FD6DAE2A381">
    <w:name w:val="C6751E4ABC3E4C9FAF0A0FD6DAE2A381"/>
  </w:style>
  <w:style w:type="paragraph" w:customStyle="1" w:styleId="2640C2EEF5E04B12B96959242811245B">
    <w:name w:val="2640C2EEF5E04B12B96959242811245B"/>
  </w:style>
  <w:style w:type="paragraph" w:customStyle="1" w:styleId="7AF3D8FAC750436CA48DD95C0C5412E4">
    <w:name w:val="7AF3D8FAC750436CA48DD95C0C5412E4"/>
  </w:style>
  <w:style w:type="paragraph" w:customStyle="1" w:styleId="93C3E173C2CE49A9A7B826154C8A953E">
    <w:name w:val="93C3E173C2CE49A9A7B826154C8A953E"/>
  </w:style>
  <w:style w:type="paragraph" w:customStyle="1" w:styleId="64D87C69CB9342619AE97DFCC4822805">
    <w:name w:val="64D87C69CB9342619AE97DFCC4822805"/>
  </w:style>
  <w:style w:type="paragraph" w:customStyle="1" w:styleId="6865644ACFDB4C3396E1FD0E65AE9FB5">
    <w:name w:val="6865644ACFDB4C3396E1FD0E65AE9FB5"/>
  </w:style>
  <w:style w:type="paragraph" w:customStyle="1" w:styleId="48124D8669A94DFF9C8CD24628969409">
    <w:name w:val="48124D8669A94DFF9C8CD24628969409"/>
  </w:style>
  <w:style w:type="paragraph" w:customStyle="1" w:styleId="374DA6B45FE74E00B23FFB3917965052">
    <w:name w:val="374DA6B45FE74E00B23FFB3917965052"/>
  </w:style>
  <w:style w:type="paragraph" w:customStyle="1" w:styleId="8F5720A4B0E84976B79811AD3B7C945E">
    <w:name w:val="8F5720A4B0E84976B79811AD3B7C945E"/>
  </w:style>
  <w:style w:type="paragraph" w:customStyle="1" w:styleId="63E159C7ADBE483DB7D0F4B836632CA0">
    <w:name w:val="63E159C7ADBE483DB7D0F4B836632CA0"/>
  </w:style>
  <w:style w:type="paragraph" w:customStyle="1" w:styleId="DBBB17078708442785346F74E1D79082">
    <w:name w:val="DBBB17078708442785346F74E1D79082"/>
  </w:style>
  <w:style w:type="paragraph" w:customStyle="1" w:styleId="E5BD4003CB824BDBA18255D5E066C619">
    <w:name w:val="E5BD4003CB824BDBA18255D5E066C619"/>
  </w:style>
  <w:style w:type="paragraph" w:customStyle="1" w:styleId="1FA0DDFAE69F4E5A8793FCF5EA66E761">
    <w:name w:val="1FA0DDFAE69F4E5A8793FCF5EA66E761"/>
  </w:style>
  <w:style w:type="paragraph" w:customStyle="1" w:styleId="B82AA2902C4C4055A929FB663C2F9F30">
    <w:name w:val="B82AA2902C4C4055A929FB663C2F9F30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07FD4079F010489FBADEE3B2597A81F6">
    <w:name w:val="07FD4079F010489FBADEE3B2597A81F6"/>
  </w:style>
  <w:style w:type="paragraph" w:customStyle="1" w:styleId="FEEAC2EC2EC241C9BB976D172F8DF04F">
    <w:name w:val="FEEAC2EC2EC241C9BB976D172F8DF04F"/>
  </w:style>
  <w:style w:type="paragraph" w:customStyle="1" w:styleId="9FF8D008C21E4B4C993771A60CDFCE34">
    <w:name w:val="9FF8D008C21E4B4C993771A60CDFCE34"/>
  </w:style>
  <w:style w:type="paragraph" w:customStyle="1" w:styleId="C7C9B2CADC4D4E06A7BD06E6863F0F1E">
    <w:name w:val="C7C9B2CADC4D4E06A7BD06E6863F0F1E"/>
  </w:style>
  <w:style w:type="paragraph" w:customStyle="1" w:styleId="66A39BEACCFA46499C31B56FF8DB7D1C">
    <w:name w:val="66A39BEACCFA46499C31B56FF8DB7D1C"/>
  </w:style>
  <w:style w:type="paragraph" w:customStyle="1" w:styleId="B0C724E756D64F139C7074C6C9FAEC8D">
    <w:name w:val="B0C724E756D64F139C7074C6C9FAEC8D"/>
  </w:style>
  <w:style w:type="paragraph" w:customStyle="1" w:styleId="195727155D134C1EBEF03506EF81199B">
    <w:name w:val="195727155D134C1EBEF03506EF81199B"/>
  </w:style>
  <w:style w:type="paragraph" w:customStyle="1" w:styleId="DE2C828CF8AE43D3B6A98291785900BD">
    <w:name w:val="DE2C828CF8AE43D3B6A98291785900BD"/>
  </w:style>
  <w:style w:type="paragraph" w:customStyle="1" w:styleId="0820E386E5AD47989688C851AB711338">
    <w:name w:val="0820E386E5AD47989688C851AB711338"/>
  </w:style>
  <w:style w:type="paragraph" w:customStyle="1" w:styleId="6878D293761B463B96D560229A1C6722">
    <w:name w:val="6878D293761B463B96D560229A1C6722"/>
  </w:style>
  <w:style w:type="paragraph" w:customStyle="1" w:styleId="952059573DF748EB9E3D77E69B6A354A">
    <w:name w:val="952059573DF748EB9E3D77E69B6A354A"/>
  </w:style>
  <w:style w:type="paragraph" w:customStyle="1" w:styleId="D947DF66F4FB4A21BBBF918DD7B56A38">
    <w:name w:val="D947DF66F4FB4A21BBBF918DD7B56A38"/>
  </w:style>
  <w:style w:type="paragraph" w:customStyle="1" w:styleId="CD272B4736914E6ABE2E0D1F46B05A3B">
    <w:name w:val="CD272B4736914E6ABE2E0D1F46B05A3B"/>
  </w:style>
  <w:style w:type="paragraph" w:customStyle="1" w:styleId="2CAC94A453534BF68EECFD94A0459648">
    <w:name w:val="2CAC94A453534BF68EECFD94A0459648"/>
  </w:style>
  <w:style w:type="paragraph" w:customStyle="1" w:styleId="922EED7A6B894B108D61AC8F5E81AD9C">
    <w:name w:val="922EED7A6B894B108D61AC8F5E81AD9C"/>
  </w:style>
  <w:style w:type="paragraph" w:customStyle="1" w:styleId="2598A7E3C7104392AB53EB76AF162209">
    <w:name w:val="2598A7E3C7104392AB53EB76AF162209"/>
  </w:style>
  <w:style w:type="paragraph" w:customStyle="1" w:styleId="6CBD5B0F0AAB4DA19072F6F7BB3E6CDC">
    <w:name w:val="6CBD5B0F0AAB4DA19072F6F7BB3E6CDC"/>
  </w:style>
  <w:style w:type="paragraph" w:customStyle="1" w:styleId="D878AB45D1BF4CB99438B10A82BB8439">
    <w:name w:val="D878AB45D1BF4CB99438B10A82BB8439"/>
  </w:style>
  <w:style w:type="paragraph" w:customStyle="1" w:styleId="4A5E4AF67C6144C784E4DC3551A6F9ED">
    <w:name w:val="4A5E4AF67C6144C784E4DC3551A6F9ED"/>
  </w:style>
  <w:style w:type="paragraph" w:customStyle="1" w:styleId="1AFA406E8A9743BA89B55C355EB48EE5">
    <w:name w:val="1AFA406E8A9743BA89B55C355EB48EE5"/>
  </w:style>
  <w:style w:type="paragraph" w:customStyle="1" w:styleId="3091BD3D2C7E4481B75E47C948418D4A">
    <w:name w:val="3091BD3D2C7E4481B75E47C948418D4A"/>
  </w:style>
  <w:style w:type="paragraph" w:customStyle="1" w:styleId="AD317B62ED6D4E4281A2E8698CC26A2D">
    <w:name w:val="AD317B62ED6D4E4281A2E8698CC26A2D"/>
  </w:style>
  <w:style w:type="paragraph" w:customStyle="1" w:styleId="570F7ED478234C519F95FF8836BD6C4C">
    <w:name w:val="570F7ED478234C519F95FF8836BD6C4C"/>
  </w:style>
  <w:style w:type="paragraph" w:customStyle="1" w:styleId="CF1FE20030C3458097D7A218A801EF64">
    <w:name w:val="CF1FE20030C3458097D7A218A801EF64"/>
  </w:style>
  <w:style w:type="paragraph" w:customStyle="1" w:styleId="4FDE0E2FF6A34FD9BAFF146C5EEC076B">
    <w:name w:val="4FDE0E2FF6A34FD9BAFF146C5EEC076B"/>
  </w:style>
  <w:style w:type="paragraph" w:customStyle="1" w:styleId="3D98E68AA86B41FCBE7D3589885319F3">
    <w:name w:val="3D98E68AA86B41FCBE7D3589885319F3"/>
  </w:style>
  <w:style w:type="paragraph" w:customStyle="1" w:styleId="AD4A4B779C0A4F88A26ABAB6407294F1">
    <w:name w:val="AD4A4B779C0A4F88A26ABAB6407294F1"/>
    <w:rsid w:val="002F628E"/>
  </w:style>
  <w:style w:type="paragraph" w:customStyle="1" w:styleId="EE74EC1CB3874F3E9BE743C9500888F3">
    <w:name w:val="EE74EC1CB3874F3E9BE743C9500888F3"/>
    <w:rsid w:val="002F628E"/>
  </w:style>
  <w:style w:type="paragraph" w:customStyle="1" w:styleId="5314897B36B24657BD11F2C3F2150EC8">
    <w:name w:val="5314897B36B24657BD11F2C3F2150EC8"/>
    <w:rsid w:val="002F628E"/>
  </w:style>
  <w:style w:type="paragraph" w:customStyle="1" w:styleId="88EA6DCF96CD4BE9BC3646E6CCBB9292">
    <w:name w:val="88EA6DCF96CD4BE9BC3646E6CCBB9292"/>
    <w:rsid w:val="002F628E"/>
  </w:style>
  <w:style w:type="paragraph" w:customStyle="1" w:styleId="305142B6270A4F2D815BC376742BAF2E">
    <w:name w:val="305142B6270A4F2D815BC376742BAF2E"/>
    <w:rsid w:val="002F628E"/>
  </w:style>
  <w:style w:type="paragraph" w:customStyle="1" w:styleId="1ACB72248AD343C0825746F03BCAAF40">
    <w:name w:val="1ACB72248AD343C0825746F03BCAAF40"/>
    <w:rsid w:val="002F628E"/>
  </w:style>
  <w:style w:type="paragraph" w:customStyle="1" w:styleId="D800A6050CB74E3EA7C39C5ED0202A5F">
    <w:name w:val="D800A6050CB74E3EA7C39C5ED0202A5F"/>
    <w:rsid w:val="002F628E"/>
  </w:style>
  <w:style w:type="paragraph" w:customStyle="1" w:styleId="02EE36DAE9A04D0286ABA7839A874FF3">
    <w:name w:val="02EE36DAE9A04D0286ABA7839A874FF3"/>
    <w:rsid w:val="002F628E"/>
  </w:style>
  <w:style w:type="paragraph" w:customStyle="1" w:styleId="BC5BAA6FF1C542D2BD63634A8653E370">
    <w:name w:val="BC5BAA6FF1C542D2BD63634A8653E370"/>
    <w:rsid w:val="002F628E"/>
  </w:style>
  <w:style w:type="paragraph" w:customStyle="1" w:styleId="9320BBFEAFF84BD8B5A2321EE62AA3CB">
    <w:name w:val="9320BBFEAFF84BD8B5A2321EE62AA3CB"/>
    <w:rsid w:val="002F628E"/>
  </w:style>
  <w:style w:type="paragraph" w:customStyle="1" w:styleId="7BDCCED6E9614E98B6390E706CD98671">
    <w:name w:val="7BDCCED6E9614E98B6390E706CD98671"/>
    <w:rsid w:val="002F628E"/>
  </w:style>
  <w:style w:type="paragraph" w:customStyle="1" w:styleId="AA1D541C5A3744099FB3351C845C160A">
    <w:name w:val="AA1D541C5A3744099FB3351C845C160A"/>
    <w:rsid w:val="002F628E"/>
  </w:style>
  <w:style w:type="paragraph" w:customStyle="1" w:styleId="2E95C42F70854C2E9914EC81B1763123">
    <w:name w:val="2E95C42F70854C2E9914EC81B1763123"/>
    <w:rsid w:val="002F628E"/>
  </w:style>
  <w:style w:type="paragraph" w:customStyle="1" w:styleId="9645E4B32940497D8FBA4BD5A7923E5B">
    <w:name w:val="9645E4B32940497D8FBA4BD5A7923E5B"/>
    <w:rsid w:val="002F628E"/>
  </w:style>
  <w:style w:type="paragraph" w:customStyle="1" w:styleId="CC7AAB4C46284ECFA162304E44E8525E">
    <w:name w:val="CC7AAB4C46284ECFA162304E44E8525E"/>
    <w:rsid w:val="002F628E"/>
  </w:style>
  <w:style w:type="paragraph" w:customStyle="1" w:styleId="3958C674128F4276BE93CA86DDEB8C42">
    <w:name w:val="3958C674128F4276BE93CA86DDEB8C42"/>
    <w:rsid w:val="002F628E"/>
  </w:style>
  <w:style w:type="paragraph" w:customStyle="1" w:styleId="26273ED7EFC343E8815F9752987BA6D7">
    <w:name w:val="26273ED7EFC343E8815F9752987BA6D7"/>
    <w:rsid w:val="002F628E"/>
  </w:style>
  <w:style w:type="paragraph" w:customStyle="1" w:styleId="A40235D7DDDE4C048BB516B3B4F3FE3C">
    <w:name w:val="A40235D7DDDE4C048BB516B3B4F3FE3C"/>
    <w:rsid w:val="002F628E"/>
  </w:style>
  <w:style w:type="paragraph" w:customStyle="1" w:styleId="4678FF83F952460DAC19776EBCD8386A">
    <w:name w:val="4678FF83F952460DAC19776EBCD8386A"/>
    <w:rsid w:val="002F628E"/>
  </w:style>
  <w:style w:type="paragraph" w:customStyle="1" w:styleId="0382B850988245D18C0003AD842EF7E5">
    <w:name w:val="0382B850988245D18C0003AD842EF7E5"/>
    <w:rsid w:val="002F628E"/>
  </w:style>
  <w:style w:type="paragraph" w:customStyle="1" w:styleId="B3329A3303884E69AAB3F9CF43A1C54D">
    <w:name w:val="B3329A3303884E69AAB3F9CF43A1C54D"/>
    <w:rsid w:val="002F628E"/>
  </w:style>
  <w:style w:type="paragraph" w:customStyle="1" w:styleId="F866CDBFF9074820A67946523DC44D2A">
    <w:name w:val="F866CDBFF9074820A67946523DC44D2A"/>
    <w:rsid w:val="00647B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17A46B-306F-47FA-9AA3-BA22F0767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31</TotalTime>
  <Pages>1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cp:lastPrinted>2022-11-24T12:55:00Z</cp:lastPrinted>
  <dcterms:created xsi:type="dcterms:W3CDTF">2022-11-22T17:38:00Z</dcterms:created>
  <dcterms:modified xsi:type="dcterms:W3CDTF">2022-11-24T12:55:00Z</dcterms:modified>
  <cp:category/>
</cp:coreProperties>
</file>