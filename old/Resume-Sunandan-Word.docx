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11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357"/>
      </w:tblGrid>
      <w:tr w:rsidR="00692703" w:rsidRPr="00CF1A49" w:rsidTr="00180BF5">
        <w:trPr>
          <w:trHeight w:hRule="exact" w:val="1695"/>
        </w:trPr>
        <w:tc>
          <w:tcPr>
            <w:tcW w:w="11358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692703" w:rsidRPr="00053D3A" w:rsidRDefault="008E43AF" w:rsidP="00265A9D">
            <w:pPr>
              <w:pStyle w:val="Title"/>
              <w:jc w:val="left"/>
              <w:rPr>
                <w:sz w:val="52"/>
              </w:rPr>
            </w:pPr>
            <w:r w:rsidRPr="00053D3A">
              <w:rPr>
                <w:sz w:val="52"/>
              </w:rPr>
              <w:t>sunandan</w:t>
            </w:r>
          </w:p>
          <w:p w:rsidR="008E43AF" w:rsidRPr="00811711" w:rsidRDefault="009606D9" w:rsidP="005539AE">
            <w:pPr>
              <w:pStyle w:val="ContactInfo"/>
              <w:contextualSpacing w:val="0"/>
              <w:jc w:val="left"/>
              <w:rPr>
                <w:color w:val="384F65" w:themeColor="accent6" w:themeShade="BF"/>
              </w:rPr>
            </w:pPr>
            <w:sdt>
              <w:sdtPr>
                <w:rPr>
                  <w:b/>
                  <w:color w:val="1D824C" w:themeColor="accent1"/>
                </w:rPr>
                <w:alias w:val="Enter phone:"/>
                <w:tag w:val="Enter phone:"/>
                <w:id w:val="-1993482697"/>
                <w:placeholder>
                  <w:docPart w:val="93C3E173C2CE49A9A7B826154C8A953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E43AF">
                  <w:rPr>
                    <w:b/>
                    <w:color w:val="1D824C" w:themeColor="accent1"/>
                  </w:rPr>
                  <w:t>Phone</w:t>
                </w:r>
              </w:sdtContent>
            </w:sdt>
            <w:r w:rsidR="008E43AF" w:rsidRPr="008E43AF">
              <w:rPr>
                <w:b/>
                <w:color w:val="1D824C" w:themeColor="accent1"/>
              </w:rPr>
              <w:t>:</w:t>
            </w:r>
            <w:r w:rsidR="008E43AF" w:rsidRPr="008E43AF">
              <w:rPr>
                <w:color w:val="1D824C" w:themeColor="accent1"/>
              </w:rPr>
              <w:t xml:space="preserve"> </w:t>
            </w:r>
            <w:r w:rsidR="008E43AF" w:rsidRPr="008E43AF">
              <w:t xml:space="preserve">+91 </w:t>
            </w:r>
            <w:r w:rsidR="008E43AF">
              <w:t xml:space="preserve">9882527667                                                   </w:t>
            </w:r>
            <w:r w:rsidR="00844C85">
              <w:t xml:space="preserve">                          </w:t>
            </w:r>
            <w:r w:rsidR="008E43AF">
              <w:t xml:space="preserve"> </w:t>
            </w:r>
            <w:sdt>
              <w:sdtPr>
                <w:rPr>
                  <w:b/>
                  <w:color w:val="1D824C" w:themeColor="accent1"/>
                </w:rPr>
                <w:alias w:val="Enter email:"/>
                <w:tag w:val="Enter email:"/>
                <w:id w:val="1154873695"/>
                <w:placeholder>
                  <w:docPart w:val="64D87C69CB9342619AE97DFCC482280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E43AF">
                  <w:rPr>
                    <w:b/>
                    <w:color w:val="1D824C" w:themeColor="accent1"/>
                  </w:rPr>
                  <w:t>Email</w:t>
                </w:r>
              </w:sdtContent>
            </w:sdt>
            <w:r w:rsidR="008E43AF" w:rsidRPr="008E43AF">
              <w:rPr>
                <w:b/>
                <w:color w:val="1D824C" w:themeColor="accent1"/>
              </w:rPr>
              <w:t>:</w:t>
            </w:r>
            <w:r w:rsidR="008E43AF" w:rsidRPr="008E43AF">
              <w:rPr>
                <w:color w:val="1D824C" w:themeColor="accent1"/>
              </w:rPr>
              <w:t xml:space="preserve"> </w:t>
            </w:r>
            <w:hyperlink r:id="rId8" w:history="1">
              <w:r w:rsidR="008E43AF" w:rsidRPr="00811711">
                <w:rPr>
                  <w:rStyle w:val="Hyperlink"/>
                  <w:color w:val="384F65" w:themeColor="accent6" w:themeShade="BF"/>
                </w:rPr>
                <w:t>sunandanlalka@gmail.com</w:t>
              </w:r>
            </w:hyperlink>
            <w:r w:rsidR="00692703" w:rsidRPr="00811711">
              <w:rPr>
                <w:color w:val="384F65" w:themeColor="accent6" w:themeShade="BF"/>
              </w:rPr>
              <w:t xml:space="preserve"> </w:t>
            </w:r>
          </w:p>
          <w:p w:rsidR="00692703" w:rsidRPr="002936BB" w:rsidRDefault="009606D9" w:rsidP="00DA36D6">
            <w:pPr>
              <w:pStyle w:val="ContactInfoEmphasis"/>
              <w:contextualSpacing w:val="0"/>
              <w:jc w:val="left"/>
              <w:rPr>
                <w:b w:val="0"/>
                <w:color w:val="384F65" w:themeColor="accent6" w:themeShade="BF"/>
                <w:u w:val="single"/>
              </w:rPr>
            </w:pPr>
            <w:sdt>
              <w:sdtPr>
                <w:alias w:val="Enter LinkedIn profile:"/>
                <w:tag w:val="Enter LinkedIn profile:"/>
                <w:id w:val="-1332902444"/>
                <w:placeholder>
                  <w:docPart w:val="48124D8669A94DFF9C8CD2462896940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8E43AF">
              <w:t xml:space="preserve">: </w:t>
            </w:r>
            <w:hyperlink r:id="rId9" w:history="1">
              <w:r w:rsidR="008E43AF" w:rsidRPr="00811711">
                <w:rPr>
                  <w:rStyle w:val="Hyperlink"/>
                  <w:b w:val="0"/>
                  <w:color w:val="384F65" w:themeColor="accent6" w:themeShade="BF"/>
                </w:rPr>
                <w:t>https://www.linkedin.com/in/sunandan2387</w:t>
              </w:r>
            </w:hyperlink>
            <w:r w:rsidR="008E43AF">
              <w:t xml:space="preserve">   </w:t>
            </w:r>
            <w:r w:rsidR="00DA36D6">
              <w:t xml:space="preserve">       </w:t>
            </w:r>
            <w:r w:rsidR="00811711">
              <w:t>Github</w:t>
            </w:r>
            <w:r w:rsidR="002936BB">
              <w:t xml:space="preserve">: </w:t>
            </w:r>
            <w:r w:rsidR="00811711">
              <w:rPr>
                <w:b w:val="0"/>
                <w:color w:val="384F65" w:themeColor="accent6" w:themeShade="BF"/>
                <w:u w:val="single"/>
              </w:rPr>
              <w:t>https://github.com/sunandan2387</w:t>
            </w:r>
          </w:p>
          <w:p w:rsidR="00A74062" w:rsidRDefault="00F219E8" w:rsidP="00DA36D6">
            <w:pPr>
              <w:pStyle w:val="ContactInfoEmphasis"/>
              <w:contextualSpacing w:val="0"/>
              <w:jc w:val="left"/>
            </w:pPr>
            <w:r w:rsidRPr="00F219E8">
              <w:t>Portfolio and project</w:t>
            </w:r>
            <w:r>
              <w:t xml:space="preserve">s: </w:t>
            </w:r>
            <w:r w:rsidR="00811711" w:rsidRPr="00811711">
              <w:rPr>
                <w:b w:val="0"/>
                <w:color w:val="384F65" w:themeColor="accent6" w:themeShade="BF"/>
                <w:u w:val="single"/>
              </w:rPr>
              <w:t>https://sunandan.netlify.app</w:t>
            </w:r>
          </w:p>
          <w:p w:rsidR="00180BF5" w:rsidRPr="00DA36D6" w:rsidRDefault="00180BF5" w:rsidP="00DA36D6">
            <w:pPr>
              <w:pStyle w:val="ContactInfoEmphasis"/>
              <w:contextualSpacing w:val="0"/>
              <w:jc w:val="left"/>
            </w:pPr>
          </w:p>
        </w:tc>
      </w:tr>
    </w:tbl>
    <w:p w:rsidR="004E01EB" w:rsidRPr="00CF1A49" w:rsidRDefault="009606D9" w:rsidP="00180BF5">
      <w:pPr>
        <w:pStyle w:val="Heading1"/>
        <w:spacing w:before="360" w:after="120"/>
      </w:pPr>
      <w:sdt>
        <w:sdtPr>
          <w:alias w:val="Experience:"/>
          <w:tag w:val="Experience:"/>
          <w:id w:val="-1983300934"/>
          <w:placeholder>
            <w:docPart w:val="DBBB17078708442785346F74E1D79082"/>
          </w:placeholder>
          <w:temporary/>
          <w:showingPlcHdr/>
          <w15:appearance w15:val="hidden"/>
        </w:sdtPr>
        <w:sdtEndPr/>
        <w:sdtContent>
          <w:r w:rsidR="004E01EB" w:rsidRPr="00836014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5021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1130"/>
      </w:tblGrid>
      <w:tr w:rsidR="001D0BF1" w:rsidRPr="00CF1A49" w:rsidTr="00C52B0B">
        <w:trPr>
          <w:trHeight w:val="1459"/>
        </w:trPr>
        <w:tc>
          <w:tcPr>
            <w:tcW w:w="11130" w:type="dxa"/>
          </w:tcPr>
          <w:p w:rsidR="001D0BF1" w:rsidRPr="00F219E8" w:rsidRDefault="00C52B0B" w:rsidP="00F219E8">
            <w:pPr>
              <w:pStyle w:val="Heading3"/>
              <w:ind w:left="-454"/>
              <w:contextualSpacing w:val="0"/>
              <w:outlineLvl w:val="2"/>
              <w:rPr>
                <w:sz w:val="24"/>
              </w:rPr>
            </w:pPr>
            <w:r>
              <w:rPr>
                <w:sz w:val="24"/>
              </w:rPr>
              <w:t>3/</w:t>
            </w:r>
            <w:r w:rsidR="00844C85" w:rsidRPr="00F219E8">
              <w:rPr>
                <w:sz w:val="24"/>
              </w:rPr>
              <w:t>2022</w:t>
            </w:r>
            <w:r w:rsidR="001D0BF1" w:rsidRPr="00F219E8">
              <w:rPr>
                <w:sz w:val="24"/>
              </w:rPr>
              <w:t xml:space="preserve"> –</w:t>
            </w:r>
            <w:r>
              <w:rPr>
                <w:sz w:val="24"/>
              </w:rPr>
              <w:t xml:space="preserve"> 9/</w:t>
            </w:r>
            <w:r w:rsidR="00714346">
              <w:rPr>
                <w:sz w:val="24"/>
              </w:rPr>
              <w:t>2022</w:t>
            </w:r>
          </w:p>
          <w:p w:rsidR="001D0BF1" w:rsidRPr="00836014" w:rsidRDefault="00C52B0B" w:rsidP="00F219E8">
            <w:pPr>
              <w:pStyle w:val="Heading2"/>
              <w:ind w:left="-454"/>
              <w:contextualSpacing w:val="0"/>
              <w:outlineLvl w:val="1"/>
              <w:rPr>
                <w:sz w:val="24"/>
              </w:rPr>
            </w:pPr>
            <w:r w:rsidRPr="00836014">
              <w:rPr>
                <w:sz w:val="24"/>
              </w:rPr>
              <w:t xml:space="preserve">FRONT-END WEB </w:t>
            </w:r>
            <w:r w:rsidR="00844C85" w:rsidRPr="00836014">
              <w:rPr>
                <w:sz w:val="24"/>
              </w:rPr>
              <w:t>intern</w:t>
            </w:r>
            <w:r w:rsidR="001D0BF1" w:rsidRPr="00836014">
              <w:rPr>
                <w:sz w:val="24"/>
              </w:rPr>
              <w:t xml:space="preserve">, </w:t>
            </w:r>
            <w:r w:rsidR="00844C85" w:rsidRPr="00836014">
              <w:rPr>
                <w:rStyle w:val="SubtleReference"/>
                <w:sz w:val="24"/>
              </w:rPr>
              <w:t>techasoft</w:t>
            </w:r>
          </w:p>
          <w:p w:rsidR="001E3120" w:rsidRDefault="00836014" w:rsidP="00A74062">
            <w:pPr>
              <w:pStyle w:val="ListParagraph"/>
              <w:numPr>
                <w:ilvl w:val="0"/>
                <w:numId w:val="15"/>
              </w:numPr>
              <w:ind w:left="-113"/>
            </w:pPr>
            <w:r>
              <w:t>Worked as</w:t>
            </w:r>
            <w:r w:rsidR="00496F90">
              <w:t xml:space="preserve"> </w:t>
            </w:r>
            <w:r w:rsidR="0047251C">
              <w:rPr>
                <w:b/>
              </w:rPr>
              <w:t>Frontend</w:t>
            </w:r>
            <w:r>
              <w:rPr>
                <w:b/>
              </w:rPr>
              <w:t xml:space="preserve"> web</w:t>
            </w:r>
            <w:r w:rsidR="0047251C">
              <w:rPr>
                <w:b/>
              </w:rPr>
              <w:t xml:space="preserve"> </w:t>
            </w:r>
            <w:r w:rsidR="00496F90" w:rsidRPr="005539AE">
              <w:rPr>
                <w:b/>
              </w:rPr>
              <w:t>developer</w:t>
            </w:r>
            <w:r w:rsidR="000732A2">
              <w:rPr>
                <w:b/>
              </w:rPr>
              <w:t xml:space="preserve">, </w:t>
            </w:r>
            <w:r w:rsidR="000732A2" w:rsidRPr="000732A2">
              <w:t>built</w:t>
            </w:r>
            <w:r w:rsidR="00496F90">
              <w:t xml:space="preserve"> </w:t>
            </w:r>
            <w:r w:rsidR="000732A2">
              <w:t>applications from scratch</w:t>
            </w:r>
            <w:r w:rsidR="009E5C75">
              <w:t>.</w:t>
            </w:r>
          </w:p>
          <w:p w:rsidR="00836014" w:rsidRDefault="00836014" w:rsidP="00C52B0B">
            <w:pPr>
              <w:pStyle w:val="ListParagraph"/>
              <w:numPr>
                <w:ilvl w:val="0"/>
                <w:numId w:val="15"/>
              </w:numPr>
              <w:ind w:left="-113"/>
            </w:pPr>
            <w:r>
              <w:t>Optimized</w:t>
            </w:r>
            <w:r w:rsidR="000732A2">
              <w:t xml:space="preserve"> UI of live projects that led to 30% improvement.</w:t>
            </w:r>
          </w:p>
          <w:p w:rsidR="00562C02" w:rsidRPr="00CF1A49" w:rsidRDefault="000732A2" w:rsidP="00C52B0B">
            <w:pPr>
              <w:pStyle w:val="ListParagraph"/>
              <w:numPr>
                <w:ilvl w:val="0"/>
                <w:numId w:val="15"/>
              </w:numPr>
              <w:ind w:left="-113"/>
            </w:pPr>
            <w:r>
              <w:t>Developed resume analyzer</w:t>
            </w:r>
          </w:p>
        </w:tc>
      </w:tr>
    </w:tbl>
    <w:p w:rsidR="009E5C75" w:rsidRPr="00836014" w:rsidRDefault="009E5C75" w:rsidP="00265A9D">
      <w:pPr>
        <w:pStyle w:val="Heading1"/>
        <w:spacing w:before="360" w:after="120"/>
        <w:rPr>
          <w:sz w:val="24"/>
        </w:rPr>
      </w:pPr>
      <w:r w:rsidRPr="00836014">
        <w:rPr>
          <w:sz w:val="24"/>
        </w:rPr>
        <w:t>Projects</w:t>
      </w:r>
    </w:p>
    <w:p w:rsidR="00D450DC" w:rsidRPr="00836014" w:rsidRDefault="009E5C75" w:rsidP="009E5C75">
      <w:pPr>
        <w:rPr>
          <w:b/>
          <w:color w:val="1D824C" w:themeColor="accent1"/>
          <w:sz w:val="24"/>
        </w:rPr>
      </w:pPr>
      <w:r w:rsidRPr="00836014">
        <w:rPr>
          <w:b/>
          <w:color w:val="1D824C" w:themeColor="accent1"/>
          <w:sz w:val="24"/>
        </w:rPr>
        <w:t>Election Management</w:t>
      </w:r>
      <w:r w:rsidR="00714346" w:rsidRPr="00836014">
        <w:rPr>
          <w:b/>
          <w:color w:val="1D824C" w:themeColor="accent1"/>
          <w:sz w:val="24"/>
        </w:rPr>
        <w:t xml:space="preserve"> web Application</w:t>
      </w:r>
      <w:r w:rsidRPr="00836014">
        <w:rPr>
          <w:b/>
          <w:color w:val="1D824C" w:themeColor="accent1"/>
          <w:sz w:val="24"/>
        </w:rPr>
        <w:t xml:space="preserve">: </w:t>
      </w:r>
    </w:p>
    <w:p w:rsidR="009E5C75" w:rsidRPr="00836014" w:rsidRDefault="009E5C75" w:rsidP="00D450DC">
      <w:pPr>
        <w:pStyle w:val="ListParagraph"/>
        <w:numPr>
          <w:ilvl w:val="0"/>
          <w:numId w:val="16"/>
        </w:numPr>
      </w:pPr>
      <w:r w:rsidRPr="00836014">
        <w:t xml:space="preserve">Designed and developed an election management website that gives candidate the detailed information about voters, their issues, polling booths, booth workers </w:t>
      </w:r>
      <w:r w:rsidR="00D450DC" w:rsidRPr="00836014">
        <w:t>along with surveys and analysis of that area.</w:t>
      </w:r>
    </w:p>
    <w:p w:rsidR="00D450DC" w:rsidRPr="00836014" w:rsidRDefault="00D450DC" w:rsidP="00D450DC">
      <w:pPr>
        <w:pStyle w:val="ListParagraph"/>
        <w:numPr>
          <w:ilvl w:val="0"/>
          <w:numId w:val="16"/>
        </w:numPr>
      </w:pPr>
      <w:r w:rsidRPr="00836014">
        <w:t xml:space="preserve">Current features includes </w:t>
      </w:r>
      <w:r w:rsidRPr="00836014">
        <w:rPr>
          <w:b/>
        </w:rPr>
        <w:t>authentication, registering users, data management, data representation, state management</w:t>
      </w:r>
      <w:r w:rsidRPr="00836014">
        <w:t xml:space="preserve"> and much more.</w:t>
      </w:r>
    </w:p>
    <w:p w:rsidR="009E5C75" w:rsidRPr="00836014" w:rsidRDefault="00D450DC" w:rsidP="009E5C75">
      <w:pPr>
        <w:pStyle w:val="ListParagraph"/>
        <w:numPr>
          <w:ilvl w:val="0"/>
          <w:numId w:val="16"/>
        </w:numPr>
      </w:pPr>
      <w:r w:rsidRPr="00836014">
        <w:t xml:space="preserve">Developed using </w:t>
      </w:r>
      <w:r w:rsidRPr="00836014">
        <w:rPr>
          <w:b/>
        </w:rPr>
        <w:t>React.js, Node.js,  Express.js, MongoDB.</w:t>
      </w:r>
    </w:p>
    <w:p w:rsidR="00D450DC" w:rsidRPr="00836014" w:rsidRDefault="00714346" w:rsidP="00A74062">
      <w:pPr>
        <w:spacing w:before="120"/>
        <w:rPr>
          <w:color w:val="1D824C" w:themeColor="accent1"/>
          <w:sz w:val="24"/>
        </w:rPr>
      </w:pPr>
      <w:r w:rsidRPr="00836014">
        <w:rPr>
          <w:b/>
          <w:color w:val="1D824C" w:themeColor="accent1"/>
          <w:sz w:val="24"/>
        </w:rPr>
        <w:t>Filmi beat web</w:t>
      </w:r>
      <w:r w:rsidR="009E5C75" w:rsidRPr="00836014">
        <w:rPr>
          <w:b/>
          <w:color w:val="1D824C" w:themeColor="accent1"/>
          <w:sz w:val="24"/>
        </w:rPr>
        <w:t>:</w:t>
      </w:r>
      <w:r w:rsidR="009E5C75" w:rsidRPr="00836014">
        <w:rPr>
          <w:color w:val="1D824C" w:themeColor="accent1"/>
          <w:sz w:val="24"/>
        </w:rPr>
        <w:t xml:space="preserve"> </w:t>
      </w:r>
      <w:r w:rsidR="00D450DC" w:rsidRPr="00836014">
        <w:rPr>
          <w:color w:val="1D824C" w:themeColor="accent1"/>
          <w:sz w:val="24"/>
        </w:rPr>
        <w:t xml:space="preserve"> </w:t>
      </w:r>
    </w:p>
    <w:p w:rsidR="00714346" w:rsidRPr="00836014" w:rsidRDefault="000732A2" w:rsidP="00D450DC">
      <w:pPr>
        <w:pStyle w:val="ListParagraph"/>
        <w:numPr>
          <w:ilvl w:val="0"/>
          <w:numId w:val="17"/>
        </w:numPr>
      </w:pPr>
      <w:r>
        <w:t xml:space="preserve">Responsible for making website </w:t>
      </w:r>
      <w:r w:rsidR="00714346" w:rsidRPr="00836014">
        <w:t>filmi</w:t>
      </w:r>
      <w:r>
        <w:t>beat alongside</w:t>
      </w:r>
      <w:r w:rsidR="00714346" w:rsidRPr="00836014">
        <w:t xml:space="preserve"> that shows everything about new movies series and much more in a single platform</w:t>
      </w:r>
      <w:r w:rsidR="00C52B0B" w:rsidRPr="00836014">
        <w:t>.</w:t>
      </w:r>
    </w:p>
    <w:p w:rsidR="00D450DC" w:rsidRPr="00836014" w:rsidRDefault="000732A2" w:rsidP="00D450DC">
      <w:pPr>
        <w:pStyle w:val="ListParagraph"/>
        <w:numPr>
          <w:ilvl w:val="0"/>
          <w:numId w:val="17"/>
        </w:numPr>
      </w:pPr>
      <w:r>
        <w:t xml:space="preserve">Calculated </w:t>
      </w:r>
      <w:r w:rsidR="00D450DC" w:rsidRPr="00836014">
        <w:t xml:space="preserve">features </w:t>
      </w:r>
      <w:r w:rsidR="00D450DC" w:rsidRPr="00836014">
        <w:rPr>
          <w:b/>
        </w:rPr>
        <w:t>includes registering user, authentication,  data management, data representation, state management</w:t>
      </w:r>
      <w:r w:rsidR="00714346" w:rsidRPr="00836014">
        <w:rPr>
          <w:b/>
        </w:rPr>
        <w:t>, Api integration</w:t>
      </w:r>
      <w:r w:rsidR="00D450DC" w:rsidRPr="00836014">
        <w:t xml:space="preserve"> and much more.</w:t>
      </w:r>
    </w:p>
    <w:p w:rsidR="00F529E1" w:rsidRPr="00836014" w:rsidRDefault="000732A2" w:rsidP="00F529E1">
      <w:pPr>
        <w:pStyle w:val="ListParagraph"/>
        <w:numPr>
          <w:ilvl w:val="0"/>
          <w:numId w:val="17"/>
        </w:numPr>
      </w:pPr>
      <w:r>
        <w:t xml:space="preserve">Coded using </w:t>
      </w:r>
      <w:r w:rsidR="00714346" w:rsidRPr="00836014">
        <w:rPr>
          <w:b/>
        </w:rPr>
        <w:t>Codeigniter, Php, wamp, mysql</w:t>
      </w:r>
      <w:r w:rsidR="00D450DC" w:rsidRPr="00836014">
        <w:t>.</w:t>
      </w:r>
    </w:p>
    <w:p w:rsidR="00C52B0B" w:rsidRPr="00836014" w:rsidRDefault="009E5C75" w:rsidP="00265A9D">
      <w:pPr>
        <w:spacing w:before="360" w:after="120"/>
        <w:rPr>
          <w:rFonts w:asciiTheme="majorHAnsi" w:hAnsiTheme="majorHAnsi"/>
          <w:b/>
          <w:sz w:val="24"/>
        </w:rPr>
      </w:pPr>
      <w:r w:rsidRPr="00836014">
        <w:rPr>
          <w:rFonts w:asciiTheme="majorHAnsi" w:hAnsiTheme="majorHAnsi"/>
          <w:b/>
          <w:color w:val="262626" w:themeColor="text1" w:themeTint="D9"/>
          <w:sz w:val="24"/>
        </w:rPr>
        <w:t>E</w:t>
      </w:r>
      <w:r w:rsidR="00DA36D6" w:rsidRPr="00836014">
        <w:rPr>
          <w:rFonts w:asciiTheme="majorHAnsi" w:hAnsiTheme="majorHAnsi"/>
          <w:b/>
          <w:color w:val="262626" w:themeColor="text1" w:themeTint="D9"/>
          <w:sz w:val="24"/>
        </w:rPr>
        <w:t>DUCATION</w:t>
      </w:r>
      <w:r w:rsidRPr="00836014">
        <w:rPr>
          <w:rFonts w:asciiTheme="majorHAnsi" w:hAnsiTheme="majorHAnsi"/>
          <w:b/>
          <w:sz w:val="24"/>
        </w:rPr>
        <w:t xml:space="preserve"> </w:t>
      </w:r>
    </w:p>
    <w:tbl>
      <w:tblPr>
        <w:tblStyle w:val="TableGrid"/>
        <w:tblW w:w="5000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1083"/>
      </w:tblGrid>
      <w:tr w:rsidR="001D0BF1" w:rsidRPr="00CF1A49" w:rsidTr="00F219E8">
        <w:trPr>
          <w:trHeight w:val="572"/>
        </w:trPr>
        <w:tc>
          <w:tcPr>
            <w:tcW w:w="11083" w:type="dxa"/>
          </w:tcPr>
          <w:p w:rsidR="00C52B0B" w:rsidRPr="00C52B0B" w:rsidRDefault="00C52B0B" w:rsidP="00A74062">
            <w:pPr>
              <w:pStyle w:val="Heading2"/>
              <w:spacing w:after="0"/>
              <w:ind w:left="-340"/>
              <w:contextualSpacing w:val="0"/>
              <w:outlineLvl w:val="1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8/</w:t>
            </w:r>
            <w:r w:rsidRPr="00C52B0B">
              <w:rPr>
                <w:color w:val="404040" w:themeColor="text1" w:themeTint="BF"/>
                <w:sz w:val="22"/>
              </w:rPr>
              <w:t>2022 –</w:t>
            </w:r>
            <w:r>
              <w:rPr>
                <w:color w:val="404040" w:themeColor="text1" w:themeTint="BF"/>
                <w:sz w:val="22"/>
              </w:rPr>
              <w:t xml:space="preserve"> 9/</w:t>
            </w:r>
            <w:r w:rsidRPr="00C52B0B">
              <w:rPr>
                <w:color w:val="404040" w:themeColor="text1" w:themeTint="BF"/>
                <w:sz w:val="22"/>
              </w:rPr>
              <w:t>2022</w:t>
            </w:r>
          </w:p>
          <w:p w:rsidR="00836014" w:rsidRPr="00836014" w:rsidRDefault="00EF6BA3" w:rsidP="00A74062">
            <w:pPr>
              <w:pStyle w:val="Heading2"/>
              <w:spacing w:after="0"/>
              <w:ind w:left="-340"/>
              <w:contextualSpacing w:val="0"/>
              <w:outlineLvl w:val="1"/>
              <w:rPr>
                <w:sz w:val="24"/>
              </w:rPr>
            </w:pPr>
            <w:r w:rsidRPr="00836014">
              <w:rPr>
                <w:sz w:val="24"/>
              </w:rPr>
              <w:t>b</w:t>
            </w:r>
            <w:r w:rsidR="00836014" w:rsidRPr="00836014">
              <w:rPr>
                <w:sz w:val="24"/>
              </w:rPr>
              <w:t>ACHElor of technology</w:t>
            </w:r>
            <w:r w:rsidRPr="00836014">
              <w:rPr>
                <w:sz w:val="24"/>
              </w:rPr>
              <w:t xml:space="preserve"> </w:t>
            </w:r>
          </w:p>
          <w:p w:rsidR="005539AE" w:rsidRPr="00836014" w:rsidRDefault="00EF6BA3" w:rsidP="00A74062">
            <w:pPr>
              <w:pStyle w:val="Heading2"/>
              <w:spacing w:after="0"/>
              <w:ind w:left="-340"/>
              <w:contextualSpacing w:val="0"/>
              <w:outlineLvl w:val="1"/>
              <w:rPr>
                <w:sz w:val="24"/>
              </w:rPr>
            </w:pPr>
            <w:r w:rsidRPr="00836014">
              <w:rPr>
                <w:sz w:val="22"/>
              </w:rPr>
              <w:t>electronics and commun</w:t>
            </w:r>
            <w:r w:rsidR="000125FB" w:rsidRPr="00836014">
              <w:rPr>
                <w:sz w:val="22"/>
              </w:rPr>
              <w:t>ication engineerng</w:t>
            </w:r>
            <w:r w:rsidR="005539AE" w:rsidRPr="00836014">
              <w:rPr>
                <w:sz w:val="22"/>
              </w:rPr>
              <w:t xml:space="preserve">    </w:t>
            </w:r>
            <w:bookmarkStart w:id="0" w:name="_GoBack"/>
            <w:bookmarkEnd w:id="0"/>
            <w:r w:rsidR="005539AE" w:rsidRPr="00836014">
              <w:rPr>
                <w:sz w:val="22"/>
              </w:rPr>
              <w:t xml:space="preserve">     </w:t>
            </w:r>
            <w:r w:rsidR="00C52B0B" w:rsidRPr="00836014">
              <w:rPr>
                <w:sz w:val="22"/>
              </w:rPr>
              <w:t xml:space="preserve">                 </w:t>
            </w:r>
            <w:r w:rsidR="00DA36D6" w:rsidRPr="00836014">
              <w:rPr>
                <w:color w:val="595959" w:themeColor="text1" w:themeTint="A6"/>
                <w:sz w:val="20"/>
              </w:rPr>
              <w:t xml:space="preserve">                                                                                                                       </w:t>
            </w:r>
            <w:r w:rsidR="005539AE" w:rsidRPr="00836014">
              <w:rPr>
                <w:color w:val="595959" w:themeColor="text1" w:themeTint="A6"/>
                <w:sz w:val="22"/>
              </w:rPr>
              <w:t xml:space="preserve">                                     </w:t>
            </w:r>
          </w:p>
          <w:p w:rsidR="005539AE" w:rsidRPr="00DA36D6" w:rsidRDefault="005539AE" w:rsidP="00053D3A">
            <w:pPr>
              <w:pStyle w:val="Heading2"/>
              <w:spacing w:after="0"/>
              <w:ind w:left="-340"/>
              <w:contextualSpacing w:val="0"/>
              <w:outlineLvl w:val="1"/>
              <w:rPr>
                <w:color w:val="262626" w:themeColor="text1" w:themeTint="D9"/>
                <w:sz w:val="22"/>
              </w:rPr>
            </w:pPr>
            <w:r w:rsidRPr="00836014">
              <w:rPr>
                <w:rStyle w:val="SubtleReference"/>
                <w:sz w:val="20"/>
              </w:rPr>
              <w:t>Rajiv gandhi government engineering college nagrota bagwan (hptu)</w:t>
            </w:r>
            <w:r w:rsidR="00DA36D6" w:rsidRPr="00836014">
              <w:rPr>
                <w:rStyle w:val="SubtleReference"/>
                <w:sz w:val="20"/>
              </w:rPr>
              <w:t xml:space="preserve">             </w:t>
            </w:r>
          </w:p>
        </w:tc>
      </w:tr>
    </w:tbl>
    <w:p w:rsidR="00FE21E0" w:rsidRPr="00836014" w:rsidRDefault="00C52B0B" w:rsidP="00265A9D">
      <w:pPr>
        <w:pStyle w:val="Heading1"/>
        <w:spacing w:before="360" w:after="120"/>
        <w:rPr>
          <w:sz w:val="24"/>
        </w:rPr>
      </w:pPr>
      <w:r w:rsidRPr="00836014">
        <w:rPr>
          <w:sz w:val="24"/>
        </w:rPr>
        <w:t>TECHNICAL SKILLS</w:t>
      </w:r>
    </w:p>
    <w:p w:rsidR="00B579D6" w:rsidRDefault="0047251C" w:rsidP="00B579D6">
      <w:pPr>
        <w:rPr>
          <w:sz w:val="24"/>
        </w:rPr>
      </w:pPr>
      <w:r>
        <w:rPr>
          <w:b/>
          <w:color w:val="1D824C" w:themeColor="accent1"/>
          <w:sz w:val="28"/>
        </w:rPr>
        <w:t xml:space="preserve">    </w:t>
      </w:r>
      <w:r w:rsidR="00B579D6" w:rsidRPr="00836014">
        <w:rPr>
          <w:b/>
          <w:color w:val="1D824C" w:themeColor="accent1"/>
          <w:sz w:val="24"/>
        </w:rPr>
        <w:t>Frameworks and L</w:t>
      </w:r>
      <w:r w:rsidR="00FE21E0" w:rsidRPr="00836014">
        <w:rPr>
          <w:b/>
          <w:color w:val="1D824C" w:themeColor="accent1"/>
          <w:sz w:val="24"/>
        </w:rPr>
        <w:t>ibraries:</w:t>
      </w:r>
      <w:r w:rsidR="00FE21E0" w:rsidRPr="00836014">
        <w:rPr>
          <w:color w:val="1D824C" w:themeColor="accent1"/>
          <w:sz w:val="24"/>
        </w:rPr>
        <w:t xml:space="preserve">   </w:t>
      </w:r>
      <w:r w:rsidR="00C52B0B" w:rsidRPr="00836014">
        <w:t>React</w:t>
      </w:r>
      <w:r w:rsidR="00FE21E0" w:rsidRPr="00836014">
        <w:t>JS, R</w:t>
      </w:r>
      <w:r w:rsidR="00C52B0B" w:rsidRPr="00836014">
        <w:t>eactNative, Node</w:t>
      </w:r>
      <w:r w:rsidR="00B579D6" w:rsidRPr="00836014">
        <w:t xml:space="preserve">JS, </w:t>
      </w:r>
      <w:r w:rsidR="00C52B0B" w:rsidRPr="00836014">
        <w:t>Express</w:t>
      </w:r>
      <w:r w:rsidR="00B579D6" w:rsidRPr="00836014">
        <w:t>JS</w:t>
      </w:r>
      <w:r w:rsidR="007D742F" w:rsidRPr="00836014">
        <w:t>, Redux</w:t>
      </w:r>
      <w:r w:rsidR="00C52B0B" w:rsidRPr="00836014">
        <w:t>.</w:t>
      </w:r>
    </w:p>
    <w:p w:rsidR="00C52B0B" w:rsidRPr="00836014" w:rsidRDefault="00C52B0B" w:rsidP="00B579D6">
      <w:pPr>
        <w:rPr>
          <w:sz w:val="20"/>
        </w:rPr>
      </w:pPr>
      <w:r>
        <w:rPr>
          <w:b/>
          <w:color w:val="1D824C" w:themeColor="accent1"/>
          <w:sz w:val="28"/>
        </w:rPr>
        <w:t xml:space="preserve">    </w:t>
      </w:r>
      <w:r w:rsidRPr="00836014">
        <w:rPr>
          <w:b/>
          <w:color w:val="1D824C" w:themeColor="accent1"/>
          <w:sz w:val="24"/>
        </w:rPr>
        <w:t xml:space="preserve">Languages: </w:t>
      </w:r>
      <w:r w:rsidRPr="00836014">
        <w:t>Javascript, C++,HTML, CSS.</w:t>
      </w:r>
    </w:p>
    <w:p w:rsidR="00B579D6" w:rsidRDefault="0047251C" w:rsidP="00B579D6">
      <w:pPr>
        <w:rPr>
          <w:rFonts w:cstheme="minorHAnsi"/>
          <w:sz w:val="20"/>
        </w:rPr>
      </w:pPr>
      <w:r w:rsidRPr="00836014">
        <w:rPr>
          <w:b/>
          <w:color w:val="1D824C" w:themeColor="accent1"/>
          <w:sz w:val="24"/>
        </w:rPr>
        <w:t xml:space="preserve">  </w:t>
      </w:r>
      <w:r w:rsidR="00A74062" w:rsidRPr="00836014">
        <w:rPr>
          <w:b/>
          <w:color w:val="1D824C" w:themeColor="accent1"/>
          <w:sz w:val="24"/>
        </w:rPr>
        <w:t xml:space="preserve">  </w:t>
      </w:r>
      <w:r w:rsidR="00053D3A" w:rsidRPr="00836014">
        <w:rPr>
          <w:b/>
          <w:color w:val="1D824C" w:themeColor="accent1"/>
          <w:sz w:val="24"/>
        </w:rPr>
        <w:t>Tools</w:t>
      </w:r>
      <w:r w:rsidR="00AA14E8" w:rsidRPr="00836014">
        <w:rPr>
          <w:b/>
          <w:color w:val="1D824C" w:themeColor="accent1"/>
          <w:sz w:val="24"/>
        </w:rPr>
        <w:t>:</w:t>
      </w:r>
      <w:r w:rsidR="00B579D6" w:rsidRPr="00836014">
        <w:rPr>
          <w:color w:val="1D824C" w:themeColor="accent1"/>
          <w:sz w:val="20"/>
        </w:rPr>
        <w:t xml:space="preserve">  </w:t>
      </w:r>
      <w:r w:rsidR="00C52B0B" w:rsidRPr="00836014">
        <w:rPr>
          <w:rFonts w:cstheme="minorHAnsi"/>
        </w:rPr>
        <w:t>Bootstrap, Figma, Git</w:t>
      </w:r>
      <w:r w:rsidR="00D450DC" w:rsidRPr="00836014">
        <w:rPr>
          <w:rFonts w:cstheme="minorHAnsi"/>
        </w:rPr>
        <w:t>, Hosting</w:t>
      </w:r>
      <w:r w:rsidR="00C52B0B" w:rsidRPr="00836014">
        <w:rPr>
          <w:rFonts w:cstheme="minorHAnsi"/>
        </w:rPr>
        <w:t>.</w:t>
      </w:r>
    </w:p>
    <w:p w:rsidR="00B579D6" w:rsidRPr="00836014" w:rsidRDefault="0047251C" w:rsidP="00B579D6">
      <w:pPr>
        <w:rPr>
          <w:rFonts w:cstheme="minorHAnsi"/>
          <w:b/>
          <w:sz w:val="18"/>
        </w:rPr>
      </w:pPr>
      <w:r>
        <w:rPr>
          <w:b/>
          <w:color w:val="1D824C" w:themeColor="accent1"/>
          <w:sz w:val="28"/>
        </w:rPr>
        <w:t xml:space="preserve">    </w:t>
      </w:r>
      <w:r w:rsidR="00B579D6" w:rsidRPr="00836014">
        <w:rPr>
          <w:b/>
          <w:color w:val="1D824C" w:themeColor="accent1"/>
          <w:sz w:val="24"/>
        </w:rPr>
        <w:t>D</w:t>
      </w:r>
      <w:r w:rsidR="00AA14E8" w:rsidRPr="00836014">
        <w:rPr>
          <w:b/>
          <w:color w:val="1D824C" w:themeColor="accent1"/>
          <w:sz w:val="24"/>
        </w:rPr>
        <w:t>atabase:</w:t>
      </w:r>
      <w:r w:rsidR="00B579D6" w:rsidRPr="00836014">
        <w:rPr>
          <w:color w:val="1D824C" w:themeColor="accent1"/>
          <w:sz w:val="24"/>
        </w:rPr>
        <w:t xml:space="preserve"> </w:t>
      </w:r>
      <w:r w:rsidR="00C52B0B" w:rsidRPr="00836014">
        <w:rPr>
          <w:rFonts w:cstheme="minorHAnsi"/>
        </w:rPr>
        <w:t>Firebase, MongoDB.</w:t>
      </w:r>
    </w:p>
    <w:p w:rsidR="00F67B53" w:rsidRPr="00F67B53" w:rsidRDefault="00F67B53" w:rsidP="006E1507">
      <w:pPr>
        <w:rPr>
          <w:b/>
          <w:color w:val="262626" w:themeColor="text1" w:themeTint="D9"/>
          <w:sz w:val="28"/>
        </w:rPr>
      </w:pPr>
    </w:p>
    <w:sectPr w:rsidR="00F67B53" w:rsidRPr="00F67B53" w:rsidSect="00180BF5">
      <w:footerReference w:type="default" r:id="rId10"/>
      <w:pgSz w:w="12240" w:h="15840" w:code="1"/>
      <w:pgMar w:top="567" w:right="567" w:bottom="193" w:left="567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6D9" w:rsidRDefault="009606D9" w:rsidP="0068194B">
      <w:r>
        <w:separator/>
      </w:r>
    </w:p>
    <w:p w:rsidR="009606D9" w:rsidRDefault="009606D9"/>
    <w:p w:rsidR="009606D9" w:rsidRDefault="009606D9"/>
  </w:endnote>
  <w:endnote w:type="continuationSeparator" w:id="0">
    <w:p w:rsidR="009606D9" w:rsidRDefault="009606D9" w:rsidP="0068194B">
      <w:r>
        <w:continuationSeparator/>
      </w:r>
    </w:p>
    <w:p w:rsidR="009606D9" w:rsidRDefault="009606D9"/>
    <w:p w:rsidR="009606D9" w:rsidRDefault="009606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0B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6D9" w:rsidRDefault="009606D9" w:rsidP="0068194B">
      <w:r>
        <w:separator/>
      </w:r>
    </w:p>
    <w:p w:rsidR="009606D9" w:rsidRDefault="009606D9"/>
    <w:p w:rsidR="009606D9" w:rsidRDefault="009606D9"/>
  </w:footnote>
  <w:footnote w:type="continuationSeparator" w:id="0">
    <w:p w:rsidR="009606D9" w:rsidRDefault="009606D9" w:rsidP="0068194B">
      <w:r>
        <w:continuationSeparator/>
      </w:r>
    </w:p>
    <w:p w:rsidR="009606D9" w:rsidRDefault="009606D9"/>
    <w:p w:rsidR="009606D9" w:rsidRDefault="009606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CA006DD"/>
    <w:multiLevelType w:val="hybridMultilevel"/>
    <w:tmpl w:val="97CC1BDC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1" w15:restartNumberingAfterBreak="0">
    <w:nsid w:val="188B3DCE"/>
    <w:multiLevelType w:val="hybridMultilevel"/>
    <w:tmpl w:val="A6EEA7D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A7A74A8"/>
    <w:multiLevelType w:val="hybridMultilevel"/>
    <w:tmpl w:val="33325D42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EA572AE"/>
    <w:multiLevelType w:val="hybridMultilevel"/>
    <w:tmpl w:val="FF608F7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AF"/>
    <w:rsid w:val="000001EF"/>
    <w:rsid w:val="00007322"/>
    <w:rsid w:val="00007728"/>
    <w:rsid w:val="000125FB"/>
    <w:rsid w:val="00024584"/>
    <w:rsid w:val="00024730"/>
    <w:rsid w:val="00053D3A"/>
    <w:rsid w:val="00055E95"/>
    <w:rsid w:val="0007021F"/>
    <w:rsid w:val="000732A2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0BF5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54CC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5A9D"/>
    <w:rsid w:val="00275EAE"/>
    <w:rsid w:val="002936BB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05E7"/>
    <w:rsid w:val="00366398"/>
    <w:rsid w:val="003A0632"/>
    <w:rsid w:val="003A30E5"/>
    <w:rsid w:val="003A6ADF"/>
    <w:rsid w:val="003B5928"/>
    <w:rsid w:val="003D380F"/>
    <w:rsid w:val="003E160D"/>
    <w:rsid w:val="003E1F79"/>
    <w:rsid w:val="003F1D5F"/>
    <w:rsid w:val="00405128"/>
    <w:rsid w:val="00406CFF"/>
    <w:rsid w:val="00416B25"/>
    <w:rsid w:val="00420592"/>
    <w:rsid w:val="004319E0"/>
    <w:rsid w:val="00437E8C"/>
    <w:rsid w:val="00440225"/>
    <w:rsid w:val="0047251C"/>
    <w:rsid w:val="004726BC"/>
    <w:rsid w:val="00474105"/>
    <w:rsid w:val="00480E6E"/>
    <w:rsid w:val="00486277"/>
    <w:rsid w:val="00494CF6"/>
    <w:rsid w:val="00495F8D"/>
    <w:rsid w:val="00496F90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39AE"/>
    <w:rsid w:val="00562C02"/>
    <w:rsid w:val="00566A35"/>
    <w:rsid w:val="0056701E"/>
    <w:rsid w:val="005740D7"/>
    <w:rsid w:val="00597B6F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14346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742F"/>
    <w:rsid w:val="007E025E"/>
    <w:rsid w:val="007E6A61"/>
    <w:rsid w:val="00801140"/>
    <w:rsid w:val="00803404"/>
    <w:rsid w:val="00811711"/>
    <w:rsid w:val="00834955"/>
    <w:rsid w:val="00836014"/>
    <w:rsid w:val="00844C85"/>
    <w:rsid w:val="00855B59"/>
    <w:rsid w:val="00860461"/>
    <w:rsid w:val="0086487C"/>
    <w:rsid w:val="00870B20"/>
    <w:rsid w:val="008829F8"/>
    <w:rsid w:val="00885897"/>
    <w:rsid w:val="008A6538"/>
    <w:rsid w:val="008B1988"/>
    <w:rsid w:val="008C7056"/>
    <w:rsid w:val="008E43AF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06D9"/>
    <w:rsid w:val="009650EA"/>
    <w:rsid w:val="0097790C"/>
    <w:rsid w:val="0098506E"/>
    <w:rsid w:val="009A44CE"/>
    <w:rsid w:val="009C4DFC"/>
    <w:rsid w:val="009D44F8"/>
    <w:rsid w:val="009E3160"/>
    <w:rsid w:val="009E5C75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4062"/>
    <w:rsid w:val="00A755E8"/>
    <w:rsid w:val="00A93A5D"/>
    <w:rsid w:val="00AA14E8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579D6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2B0B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030"/>
    <w:rsid w:val="00CF1A49"/>
    <w:rsid w:val="00D0630C"/>
    <w:rsid w:val="00D243A9"/>
    <w:rsid w:val="00D305E5"/>
    <w:rsid w:val="00D37CD3"/>
    <w:rsid w:val="00D450DC"/>
    <w:rsid w:val="00D54A6F"/>
    <w:rsid w:val="00D66A52"/>
    <w:rsid w:val="00D66EFA"/>
    <w:rsid w:val="00D72A2D"/>
    <w:rsid w:val="00D9521A"/>
    <w:rsid w:val="00DA36D6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6F86"/>
    <w:rsid w:val="00EF17E8"/>
    <w:rsid w:val="00EF51D9"/>
    <w:rsid w:val="00EF6BA3"/>
    <w:rsid w:val="00F130DD"/>
    <w:rsid w:val="00F219E8"/>
    <w:rsid w:val="00F24884"/>
    <w:rsid w:val="00F427D2"/>
    <w:rsid w:val="00F476C4"/>
    <w:rsid w:val="00F529E1"/>
    <w:rsid w:val="00F61DF9"/>
    <w:rsid w:val="00F67B53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21E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0CF06"/>
  <w15:chartTrackingRefBased/>
  <w15:docId w15:val="{564B3534-67AC-4A69-872F-A5ED6D33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andanlalk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nandan238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C3E173C2CE49A9A7B826154C8A9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5D277-FE37-49D8-A1DF-B889BA9904D6}"/>
      </w:docPartPr>
      <w:docPartBody>
        <w:p w:rsidR="00930003" w:rsidRDefault="00304CDF">
          <w:pPr>
            <w:pStyle w:val="93C3E173C2CE49A9A7B826154C8A953E"/>
          </w:pPr>
          <w:r w:rsidRPr="00CF1A49">
            <w:t>Phone</w:t>
          </w:r>
        </w:p>
      </w:docPartBody>
    </w:docPart>
    <w:docPart>
      <w:docPartPr>
        <w:name w:val="64D87C69CB9342619AE97DFCC4822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98695-DE87-427E-8F2E-A6F45FD393E6}"/>
      </w:docPartPr>
      <w:docPartBody>
        <w:p w:rsidR="00930003" w:rsidRDefault="00304CDF">
          <w:pPr>
            <w:pStyle w:val="64D87C69CB9342619AE97DFCC4822805"/>
          </w:pPr>
          <w:r w:rsidRPr="00CF1A49">
            <w:t>Email</w:t>
          </w:r>
        </w:p>
      </w:docPartBody>
    </w:docPart>
    <w:docPart>
      <w:docPartPr>
        <w:name w:val="48124D8669A94DFF9C8CD24628969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5EA6D-E5F9-47F7-886D-6A4D082A28A3}"/>
      </w:docPartPr>
      <w:docPartBody>
        <w:p w:rsidR="00930003" w:rsidRDefault="00304CDF">
          <w:pPr>
            <w:pStyle w:val="48124D8669A94DFF9C8CD24628969409"/>
          </w:pPr>
          <w:r w:rsidRPr="00CF1A49">
            <w:t>LinkedIn Profile</w:t>
          </w:r>
        </w:p>
      </w:docPartBody>
    </w:docPart>
    <w:docPart>
      <w:docPartPr>
        <w:name w:val="DBBB17078708442785346F74E1D79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BB596-A39E-473E-9A66-440630F50885}"/>
      </w:docPartPr>
      <w:docPartBody>
        <w:p w:rsidR="00930003" w:rsidRDefault="00304CDF">
          <w:pPr>
            <w:pStyle w:val="DBBB17078708442785346F74E1D79082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8E"/>
    <w:rsid w:val="000130C3"/>
    <w:rsid w:val="000836A4"/>
    <w:rsid w:val="002E5020"/>
    <w:rsid w:val="002F628E"/>
    <w:rsid w:val="00304CDF"/>
    <w:rsid w:val="00930003"/>
    <w:rsid w:val="009800E7"/>
    <w:rsid w:val="00B228A8"/>
    <w:rsid w:val="00D4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41B16C88AA4A619DC7C5559E9CC26C">
    <w:name w:val="1541B16C88AA4A619DC7C5559E9CC26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6751E4ABC3E4C9FAF0A0FD6DAE2A381">
    <w:name w:val="C6751E4ABC3E4C9FAF0A0FD6DAE2A381"/>
  </w:style>
  <w:style w:type="paragraph" w:customStyle="1" w:styleId="2640C2EEF5E04B12B96959242811245B">
    <w:name w:val="2640C2EEF5E04B12B96959242811245B"/>
  </w:style>
  <w:style w:type="paragraph" w:customStyle="1" w:styleId="7AF3D8FAC750436CA48DD95C0C5412E4">
    <w:name w:val="7AF3D8FAC750436CA48DD95C0C5412E4"/>
  </w:style>
  <w:style w:type="paragraph" w:customStyle="1" w:styleId="93C3E173C2CE49A9A7B826154C8A953E">
    <w:name w:val="93C3E173C2CE49A9A7B826154C8A953E"/>
  </w:style>
  <w:style w:type="paragraph" w:customStyle="1" w:styleId="64D87C69CB9342619AE97DFCC4822805">
    <w:name w:val="64D87C69CB9342619AE97DFCC4822805"/>
  </w:style>
  <w:style w:type="paragraph" w:customStyle="1" w:styleId="6865644ACFDB4C3396E1FD0E65AE9FB5">
    <w:name w:val="6865644ACFDB4C3396E1FD0E65AE9FB5"/>
  </w:style>
  <w:style w:type="paragraph" w:customStyle="1" w:styleId="48124D8669A94DFF9C8CD24628969409">
    <w:name w:val="48124D8669A94DFF9C8CD24628969409"/>
  </w:style>
  <w:style w:type="paragraph" w:customStyle="1" w:styleId="374DA6B45FE74E00B23FFB3917965052">
    <w:name w:val="374DA6B45FE74E00B23FFB3917965052"/>
  </w:style>
  <w:style w:type="paragraph" w:customStyle="1" w:styleId="8F5720A4B0E84976B79811AD3B7C945E">
    <w:name w:val="8F5720A4B0E84976B79811AD3B7C945E"/>
  </w:style>
  <w:style w:type="paragraph" w:customStyle="1" w:styleId="63E159C7ADBE483DB7D0F4B836632CA0">
    <w:name w:val="63E159C7ADBE483DB7D0F4B836632CA0"/>
  </w:style>
  <w:style w:type="paragraph" w:customStyle="1" w:styleId="DBBB17078708442785346F74E1D79082">
    <w:name w:val="DBBB17078708442785346F74E1D79082"/>
  </w:style>
  <w:style w:type="paragraph" w:customStyle="1" w:styleId="E5BD4003CB824BDBA18255D5E066C619">
    <w:name w:val="E5BD4003CB824BDBA18255D5E066C619"/>
  </w:style>
  <w:style w:type="paragraph" w:customStyle="1" w:styleId="1FA0DDFAE69F4E5A8793FCF5EA66E761">
    <w:name w:val="1FA0DDFAE69F4E5A8793FCF5EA66E761"/>
  </w:style>
  <w:style w:type="paragraph" w:customStyle="1" w:styleId="B82AA2902C4C4055A929FB663C2F9F30">
    <w:name w:val="B82AA2902C4C4055A929FB663C2F9F3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7FD4079F010489FBADEE3B2597A81F6">
    <w:name w:val="07FD4079F010489FBADEE3B2597A81F6"/>
  </w:style>
  <w:style w:type="paragraph" w:customStyle="1" w:styleId="FEEAC2EC2EC241C9BB976D172F8DF04F">
    <w:name w:val="FEEAC2EC2EC241C9BB976D172F8DF04F"/>
  </w:style>
  <w:style w:type="paragraph" w:customStyle="1" w:styleId="9FF8D008C21E4B4C993771A60CDFCE34">
    <w:name w:val="9FF8D008C21E4B4C993771A60CDFCE34"/>
  </w:style>
  <w:style w:type="paragraph" w:customStyle="1" w:styleId="C7C9B2CADC4D4E06A7BD06E6863F0F1E">
    <w:name w:val="C7C9B2CADC4D4E06A7BD06E6863F0F1E"/>
  </w:style>
  <w:style w:type="paragraph" w:customStyle="1" w:styleId="66A39BEACCFA46499C31B56FF8DB7D1C">
    <w:name w:val="66A39BEACCFA46499C31B56FF8DB7D1C"/>
  </w:style>
  <w:style w:type="paragraph" w:customStyle="1" w:styleId="B0C724E756D64F139C7074C6C9FAEC8D">
    <w:name w:val="B0C724E756D64F139C7074C6C9FAEC8D"/>
  </w:style>
  <w:style w:type="paragraph" w:customStyle="1" w:styleId="195727155D134C1EBEF03506EF81199B">
    <w:name w:val="195727155D134C1EBEF03506EF81199B"/>
  </w:style>
  <w:style w:type="paragraph" w:customStyle="1" w:styleId="DE2C828CF8AE43D3B6A98291785900BD">
    <w:name w:val="DE2C828CF8AE43D3B6A98291785900BD"/>
  </w:style>
  <w:style w:type="paragraph" w:customStyle="1" w:styleId="0820E386E5AD47989688C851AB711338">
    <w:name w:val="0820E386E5AD47989688C851AB711338"/>
  </w:style>
  <w:style w:type="paragraph" w:customStyle="1" w:styleId="6878D293761B463B96D560229A1C6722">
    <w:name w:val="6878D293761B463B96D560229A1C6722"/>
  </w:style>
  <w:style w:type="paragraph" w:customStyle="1" w:styleId="952059573DF748EB9E3D77E69B6A354A">
    <w:name w:val="952059573DF748EB9E3D77E69B6A354A"/>
  </w:style>
  <w:style w:type="paragraph" w:customStyle="1" w:styleId="D947DF66F4FB4A21BBBF918DD7B56A38">
    <w:name w:val="D947DF66F4FB4A21BBBF918DD7B56A38"/>
  </w:style>
  <w:style w:type="paragraph" w:customStyle="1" w:styleId="CD272B4736914E6ABE2E0D1F46B05A3B">
    <w:name w:val="CD272B4736914E6ABE2E0D1F46B05A3B"/>
  </w:style>
  <w:style w:type="paragraph" w:customStyle="1" w:styleId="2CAC94A453534BF68EECFD94A0459648">
    <w:name w:val="2CAC94A453534BF68EECFD94A0459648"/>
  </w:style>
  <w:style w:type="paragraph" w:customStyle="1" w:styleId="922EED7A6B894B108D61AC8F5E81AD9C">
    <w:name w:val="922EED7A6B894B108D61AC8F5E81AD9C"/>
  </w:style>
  <w:style w:type="paragraph" w:customStyle="1" w:styleId="2598A7E3C7104392AB53EB76AF162209">
    <w:name w:val="2598A7E3C7104392AB53EB76AF162209"/>
  </w:style>
  <w:style w:type="paragraph" w:customStyle="1" w:styleId="6CBD5B0F0AAB4DA19072F6F7BB3E6CDC">
    <w:name w:val="6CBD5B0F0AAB4DA19072F6F7BB3E6CDC"/>
  </w:style>
  <w:style w:type="paragraph" w:customStyle="1" w:styleId="D878AB45D1BF4CB99438B10A82BB8439">
    <w:name w:val="D878AB45D1BF4CB99438B10A82BB8439"/>
  </w:style>
  <w:style w:type="paragraph" w:customStyle="1" w:styleId="4A5E4AF67C6144C784E4DC3551A6F9ED">
    <w:name w:val="4A5E4AF67C6144C784E4DC3551A6F9ED"/>
  </w:style>
  <w:style w:type="paragraph" w:customStyle="1" w:styleId="1AFA406E8A9743BA89B55C355EB48EE5">
    <w:name w:val="1AFA406E8A9743BA89B55C355EB48EE5"/>
  </w:style>
  <w:style w:type="paragraph" w:customStyle="1" w:styleId="3091BD3D2C7E4481B75E47C948418D4A">
    <w:name w:val="3091BD3D2C7E4481B75E47C948418D4A"/>
  </w:style>
  <w:style w:type="paragraph" w:customStyle="1" w:styleId="AD317B62ED6D4E4281A2E8698CC26A2D">
    <w:name w:val="AD317B62ED6D4E4281A2E8698CC26A2D"/>
  </w:style>
  <w:style w:type="paragraph" w:customStyle="1" w:styleId="570F7ED478234C519F95FF8836BD6C4C">
    <w:name w:val="570F7ED478234C519F95FF8836BD6C4C"/>
  </w:style>
  <w:style w:type="paragraph" w:customStyle="1" w:styleId="CF1FE20030C3458097D7A218A801EF64">
    <w:name w:val="CF1FE20030C3458097D7A218A801EF64"/>
  </w:style>
  <w:style w:type="paragraph" w:customStyle="1" w:styleId="4FDE0E2FF6A34FD9BAFF146C5EEC076B">
    <w:name w:val="4FDE0E2FF6A34FD9BAFF146C5EEC076B"/>
  </w:style>
  <w:style w:type="paragraph" w:customStyle="1" w:styleId="3D98E68AA86B41FCBE7D3589885319F3">
    <w:name w:val="3D98E68AA86B41FCBE7D3589885319F3"/>
  </w:style>
  <w:style w:type="paragraph" w:customStyle="1" w:styleId="AD4A4B779C0A4F88A26ABAB6407294F1">
    <w:name w:val="AD4A4B779C0A4F88A26ABAB6407294F1"/>
    <w:rsid w:val="002F628E"/>
  </w:style>
  <w:style w:type="paragraph" w:customStyle="1" w:styleId="EE74EC1CB3874F3E9BE743C9500888F3">
    <w:name w:val="EE74EC1CB3874F3E9BE743C9500888F3"/>
    <w:rsid w:val="002F628E"/>
  </w:style>
  <w:style w:type="paragraph" w:customStyle="1" w:styleId="5314897B36B24657BD11F2C3F2150EC8">
    <w:name w:val="5314897B36B24657BD11F2C3F2150EC8"/>
    <w:rsid w:val="002F628E"/>
  </w:style>
  <w:style w:type="paragraph" w:customStyle="1" w:styleId="88EA6DCF96CD4BE9BC3646E6CCBB9292">
    <w:name w:val="88EA6DCF96CD4BE9BC3646E6CCBB9292"/>
    <w:rsid w:val="002F628E"/>
  </w:style>
  <w:style w:type="paragraph" w:customStyle="1" w:styleId="305142B6270A4F2D815BC376742BAF2E">
    <w:name w:val="305142B6270A4F2D815BC376742BAF2E"/>
    <w:rsid w:val="002F628E"/>
  </w:style>
  <w:style w:type="paragraph" w:customStyle="1" w:styleId="1ACB72248AD343C0825746F03BCAAF40">
    <w:name w:val="1ACB72248AD343C0825746F03BCAAF40"/>
    <w:rsid w:val="002F628E"/>
  </w:style>
  <w:style w:type="paragraph" w:customStyle="1" w:styleId="D800A6050CB74E3EA7C39C5ED0202A5F">
    <w:name w:val="D800A6050CB74E3EA7C39C5ED0202A5F"/>
    <w:rsid w:val="002F628E"/>
  </w:style>
  <w:style w:type="paragraph" w:customStyle="1" w:styleId="02EE36DAE9A04D0286ABA7839A874FF3">
    <w:name w:val="02EE36DAE9A04D0286ABA7839A874FF3"/>
    <w:rsid w:val="002F628E"/>
  </w:style>
  <w:style w:type="paragraph" w:customStyle="1" w:styleId="BC5BAA6FF1C542D2BD63634A8653E370">
    <w:name w:val="BC5BAA6FF1C542D2BD63634A8653E370"/>
    <w:rsid w:val="002F628E"/>
  </w:style>
  <w:style w:type="paragraph" w:customStyle="1" w:styleId="9320BBFEAFF84BD8B5A2321EE62AA3CB">
    <w:name w:val="9320BBFEAFF84BD8B5A2321EE62AA3CB"/>
    <w:rsid w:val="002F628E"/>
  </w:style>
  <w:style w:type="paragraph" w:customStyle="1" w:styleId="7BDCCED6E9614E98B6390E706CD98671">
    <w:name w:val="7BDCCED6E9614E98B6390E706CD98671"/>
    <w:rsid w:val="002F628E"/>
  </w:style>
  <w:style w:type="paragraph" w:customStyle="1" w:styleId="AA1D541C5A3744099FB3351C845C160A">
    <w:name w:val="AA1D541C5A3744099FB3351C845C160A"/>
    <w:rsid w:val="002F628E"/>
  </w:style>
  <w:style w:type="paragraph" w:customStyle="1" w:styleId="2E95C42F70854C2E9914EC81B1763123">
    <w:name w:val="2E95C42F70854C2E9914EC81B1763123"/>
    <w:rsid w:val="002F628E"/>
  </w:style>
  <w:style w:type="paragraph" w:customStyle="1" w:styleId="9645E4B32940497D8FBA4BD5A7923E5B">
    <w:name w:val="9645E4B32940497D8FBA4BD5A7923E5B"/>
    <w:rsid w:val="002F628E"/>
  </w:style>
  <w:style w:type="paragraph" w:customStyle="1" w:styleId="CC7AAB4C46284ECFA162304E44E8525E">
    <w:name w:val="CC7AAB4C46284ECFA162304E44E8525E"/>
    <w:rsid w:val="002F628E"/>
  </w:style>
  <w:style w:type="paragraph" w:customStyle="1" w:styleId="3958C674128F4276BE93CA86DDEB8C42">
    <w:name w:val="3958C674128F4276BE93CA86DDEB8C42"/>
    <w:rsid w:val="002F628E"/>
  </w:style>
  <w:style w:type="paragraph" w:customStyle="1" w:styleId="26273ED7EFC343E8815F9752987BA6D7">
    <w:name w:val="26273ED7EFC343E8815F9752987BA6D7"/>
    <w:rsid w:val="002F628E"/>
  </w:style>
  <w:style w:type="paragraph" w:customStyle="1" w:styleId="A40235D7DDDE4C048BB516B3B4F3FE3C">
    <w:name w:val="A40235D7DDDE4C048BB516B3B4F3FE3C"/>
    <w:rsid w:val="002F628E"/>
  </w:style>
  <w:style w:type="paragraph" w:customStyle="1" w:styleId="4678FF83F952460DAC19776EBCD8386A">
    <w:name w:val="4678FF83F952460DAC19776EBCD8386A"/>
    <w:rsid w:val="002F628E"/>
  </w:style>
  <w:style w:type="paragraph" w:customStyle="1" w:styleId="0382B850988245D18C0003AD842EF7E5">
    <w:name w:val="0382B850988245D18C0003AD842EF7E5"/>
    <w:rsid w:val="002F628E"/>
  </w:style>
  <w:style w:type="paragraph" w:customStyle="1" w:styleId="B3329A3303884E69AAB3F9CF43A1C54D">
    <w:name w:val="B3329A3303884E69AAB3F9CF43A1C54D"/>
    <w:rsid w:val="002F62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185F3-6760-4E24-867A-FBE3712F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282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cp:lastPrinted>2022-10-13T19:27:00Z</cp:lastPrinted>
  <dcterms:created xsi:type="dcterms:W3CDTF">2022-08-16T04:40:00Z</dcterms:created>
  <dcterms:modified xsi:type="dcterms:W3CDTF">2022-11-20T12:21:00Z</dcterms:modified>
  <cp:category/>
</cp:coreProperties>
</file>